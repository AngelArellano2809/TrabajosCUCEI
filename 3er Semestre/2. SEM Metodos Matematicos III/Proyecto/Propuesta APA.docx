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591B" w14:textId="77777777" w:rsidR="004D6B86" w:rsidRDefault="00F078D7">
      <w:pPr>
        <w:pStyle w:val="Ttulo"/>
      </w:pPr>
      <w:r>
        <w:t>isas</w:t>
      </w:r>
      <w:sdt>
        <w:sdtPr>
          <w:alias w:val="Escriba el título:"/>
          <w:tag w:val="Escriba el título:"/>
          <w:id w:val="-1297677176"/>
          <w:placeholder>
            <w:docPart w:val="49B0EC2EAC0D4281B103A520002A3505"/>
          </w:placeholder>
          <w:temporary/>
          <w:showingPlcHdr/>
          <w15:appearance w15:val="hidden"/>
        </w:sdtPr>
        <w:sdtEndPr/>
        <w:sdtContent>
          <w:r w:rsidR="00A4757D">
            <w:rPr>
              <w:lang w:bidi="es-ES"/>
            </w:rPr>
            <w:t>Agregue el título aquí, hasta 12 palabras, en una o dos líneas</w:t>
          </w:r>
        </w:sdtContent>
      </w:sdt>
    </w:p>
    <w:p w14:paraId="19770899" w14:textId="77777777" w:rsidR="004D6B86" w:rsidRDefault="006B7BDB">
      <w:pPr>
        <w:pStyle w:val="Ttulo21"/>
      </w:pPr>
      <w:sdt>
        <w:sdtPr>
          <w:alias w:val="Escriba el nombre y los apellidos de los autores, omita títulos y grados:"/>
          <w:tag w:val="Escriba el nombre y los apellidos de los autores, omita títulos y grados:"/>
          <w:id w:val="-523712377"/>
          <w:placeholder>
            <w:docPart w:val="AB05B65DB319402884D2D257802219F7"/>
          </w:placeholder>
          <w:temporary/>
          <w:showingPlcHdr/>
          <w15:appearance w15:val="hidden"/>
        </w:sdtPr>
        <w:sdtEndPr/>
        <w:sdtContent>
          <w:r w:rsidR="00A4757D">
            <w:rPr>
              <w:lang w:bidi="es-ES"/>
            </w:rPr>
            <w:t>Nombre y apellidos de los autores, omitir títulos y grados</w:t>
          </w:r>
        </w:sdtContent>
      </w:sdt>
    </w:p>
    <w:p w14:paraId="06919A5F" w14:textId="77777777" w:rsidR="004D6B86" w:rsidRDefault="006B7BDB">
      <w:pPr>
        <w:pStyle w:val="Ttulo21"/>
      </w:pPr>
      <w:sdt>
        <w:sdtPr>
          <w:alias w:val="Escriba las afiliaciones institucionales:"/>
          <w:tag w:val="Escriba las afiliaciones institucionales:"/>
          <w:id w:val="2102991146"/>
          <w:placeholder>
            <w:docPart w:val="7723F96FA0AC44678CC3423B280CE8E6"/>
          </w:placeholder>
          <w:temporary/>
          <w:showingPlcHdr/>
          <w15:appearance w15:val="hidden"/>
        </w:sdtPr>
        <w:sdtEndPr/>
        <w:sdtContent>
          <w:r w:rsidR="00A4757D">
            <w:rPr>
              <w:lang w:bidi="es-ES"/>
            </w:rPr>
            <w:t>Afiliaciones institucionales</w:t>
          </w:r>
        </w:sdtContent>
      </w:sdt>
    </w:p>
    <w:p w14:paraId="4F51FFBB" w14:textId="77777777" w:rsidR="004D6B86" w:rsidRDefault="00345333">
      <w:pPr>
        <w:pStyle w:val="Ttulodeseccin"/>
      </w:pPr>
      <w:r>
        <w:rPr>
          <w:lang w:bidi="es-ES"/>
        </w:rPr>
        <w:lastRenderedPageBreak/>
        <w:t>Resumen</w:t>
      </w:r>
    </w:p>
    <w:p w14:paraId="17CC9342" w14:textId="242A0D8E" w:rsidR="004D6B86" w:rsidRPr="004D4F8C" w:rsidRDefault="00F078D7" w:rsidP="006E0205">
      <w:pPr>
        <w:pStyle w:val="Sinespaciado"/>
        <w:ind w:firstLine="720"/>
        <w:jc w:val="both"/>
      </w:pPr>
      <w:r>
        <w:t>La propuesta se centra en utilizar los residuos de café como un aditamento para el</w:t>
      </w:r>
      <w:r>
        <w:t xml:space="preserve"> </w:t>
      </w:r>
      <w:r>
        <w:t>asfalto, e incluso en la elaboración de uno nuevo con el fin de buscar alternativas</w:t>
      </w:r>
      <w:r>
        <w:t xml:space="preserve"> </w:t>
      </w:r>
      <w:r>
        <w:t>que sean favorecedoras para el ambiente.</w:t>
      </w:r>
      <w:r>
        <w:t xml:space="preserve"> </w:t>
      </w:r>
      <w:r>
        <w:t>Esta propuesta fue utilizada en Querétaro, pero con la opción de utilizar el café</w:t>
      </w:r>
      <w:r>
        <w:t xml:space="preserve"> </w:t>
      </w:r>
      <w:r>
        <w:t>para modificar las propiedades del asfalto. Dicha investigación se basó en</w:t>
      </w:r>
      <w:r>
        <w:t xml:space="preserve"> </w:t>
      </w:r>
      <w:r>
        <w:t>diferentes muestras sometidas a las mismas pruebas, para determinar su</w:t>
      </w:r>
      <w:r>
        <w:t xml:space="preserve"> </w:t>
      </w:r>
      <w:r>
        <w:t>resistencia, esfuerzo, deformación, perforación, viscosidad, temperatura y</w:t>
      </w:r>
      <w:r>
        <w:t xml:space="preserve"> </w:t>
      </w:r>
      <w:r>
        <w:t>penetración; el café resultó ser una opción viable para mejorar la duración del</w:t>
      </w:r>
      <w:r>
        <w:t xml:space="preserve"> </w:t>
      </w:r>
      <w:r>
        <w:t>asfalto.</w:t>
      </w:r>
    </w:p>
    <w:p w14:paraId="54E1D186" w14:textId="263B969A" w:rsidR="004D6B86" w:rsidRPr="00C5686B" w:rsidRDefault="006E0205" w:rsidP="006E0205">
      <w:r>
        <w:t>Para la creación de una alternativa para el asfalto se tiene que recolectar el residuo y</w:t>
      </w:r>
      <w:r>
        <w:t xml:space="preserve"> </w:t>
      </w:r>
      <w:r>
        <w:t>secar aproximadamente cinco días a 50°C, se tamizan, luego se combina 70% del</w:t>
      </w:r>
      <w:r>
        <w:t xml:space="preserve"> </w:t>
      </w:r>
      <w:r>
        <w:t>café con 30% de los desechos de acero (escoria), que sobran durante su fabricación y</w:t>
      </w:r>
      <w:r>
        <w:t xml:space="preserve"> </w:t>
      </w:r>
      <w:r>
        <w:t>se añade una solución alcalina líquida. Posteriormente, se la mezcla en bloques</w:t>
      </w:r>
      <w:r>
        <w:t xml:space="preserve"> </w:t>
      </w:r>
      <w:r>
        <w:t>cilíndricos y resulta un material que se puede usar para la base de las carreteras.</w:t>
      </w:r>
    </w:p>
    <w:p w14:paraId="3FFBAA2B" w14:textId="34C1BD2C" w:rsidR="004D6B86" w:rsidRDefault="006E0205" w:rsidP="006E0205">
      <w:r>
        <w:t>En promedio, con 150 kilogramos de residuos del café se pueden construir cinco</w:t>
      </w:r>
      <w:r>
        <w:t xml:space="preserve"> </w:t>
      </w:r>
      <w:r>
        <w:t>kilómetros de carreteras al año.</w:t>
      </w:r>
      <w:r>
        <w:t xml:space="preserve"> </w:t>
      </w:r>
      <w:r>
        <w:t>Si realizamos una investigación sobre la cantidad de consumo de café y la</w:t>
      </w:r>
      <w:r>
        <w:t xml:space="preserve"> </w:t>
      </w:r>
      <w:r>
        <w:t>comparamos con lo que se necesita para la construcción de carreteras, obtenemos</w:t>
      </w:r>
      <w:r>
        <w:t xml:space="preserve"> </w:t>
      </w:r>
      <w:r>
        <w:t>que:</w:t>
      </w:r>
    </w:p>
    <w:p w14:paraId="078309BE" w14:textId="77111129" w:rsidR="003B739C" w:rsidRDefault="003B739C" w:rsidP="003B739C">
      <w:pPr>
        <w:ind w:firstLine="0"/>
        <w:jc w:val="center"/>
      </w:pPr>
      <w:r w:rsidRPr="003B739C">
        <w:drawing>
          <wp:inline distT="0" distB="0" distL="0" distR="0" wp14:anchorId="64CC4475" wp14:editId="2F48D5FD">
            <wp:extent cx="4646128" cy="2826328"/>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7921" cy="2851751"/>
                    </a:xfrm>
                    <a:prstGeom prst="rect">
                      <a:avLst/>
                    </a:prstGeom>
                  </pic:spPr>
                </pic:pic>
              </a:graphicData>
            </a:graphic>
          </wp:inline>
        </w:drawing>
      </w:r>
    </w:p>
    <w:sdt>
      <w:sdtPr>
        <w:rPr>
          <w:rFonts w:asciiTheme="minorHAnsi" w:eastAsiaTheme="minorEastAsia" w:hAnsiTheme="minorHAnsi" w:cstheme="minorBidi"/>
        </w:rPr>
        <w:id w:val="-1096949615"/>
        <w:docPartObj>
          <w:docPartGallery w:val="Bibliographies"/>
          <w:docPartUnique/>
        </w:docPartObj>
      </w:sdtPr>
      <w:sdtEndPr/>
      <w:sdtContent>
        <w:p w14:paraId="34BC1BFF" w14:textId="77777777" w:rsidR="00097169" w:rsidRDefault="00097169" w:rsidP="00097169">
          <w:pPr>
            <w:pStyle w:val="Ttulodeseccin"/>
          </w:pPr>
          <w:r>
            <w:rPr>
              <w:lang w:bidi="es-ES"/>
            </w:rPr>
            <w:t>Referencias</w:t>
          </w:r>
        </w:p>
        <w:sdt>
          <w:sdtPr>
            <w:id w:val="-573587230"/>
            <w:bibliography/>
          </w:sdtPr>
          <w:sdtEndPr/>
          <w:sdtContent>
            <w:p w14:paraId="08F7BD44" w14:textId="1EA3A454" w:rsidR="006E0205" w:rsidRDefault="006E0205" w:rsidP="006E0205">
              <w:pPr>
                <w:pStyle w:val="Bibliografa"/>
              </w:pPr>
              <w:r>
                <w:t>Adrián Campos González. (2020, julio). Comportamiento del residuo de</w:t>
              </w:r>
              <w:r>
                <w:t xml:space="preserve"> </w:t>
              </w:r>
              <w:r>
                <w:t>café como</w:t>
              </w:r>
              <w:r>
                <w:t xml:space="preserve"> </w:t>
              </w:r>
              <w:r>
                <w:t>biomaterial para modificar el asfalto. http://ring.uaq.mx/bitstream/123456789/2261/1/IGMAC-275458-0720-1228Adri%c3%a1n%20Campos%20Gonz%c3%a1lez%20%20-A.pdf</w:t>
              </w:r>
            </w:p>
            <w:p w14:paraId="19BA2569" w14:textId="56308679" w:rsidR="006E0205" w:rsidRDefault="006E0205" w:rsidP="003B739C">
              <w:pPr>
                <w:pStyle w:val="Bibliografa"/>
              </w:pPr>
              <w:r>
                <w:t>Cervantes, V. (2021, 13 mayo). Materiales para crear carreteras: el caso</w:t>
              </w:r>
              <w:r w:rsidR="003B739C">
                <w:t xml:space="preserve"> </w:t>
              </w:r>
              <w:r>
                <w:t>de Australia. Conexiones 365. https://www.conexiones365.com/nota/expocihac/tecnologia/carreteras-sustentables-australia</w:t>
              </w:r>
            </w:p>
            <w:p w14:paraId="7C6FE1A6" w14:textId="4693F243" w:rsidR="006E0205" w:rsidRDefault="006E0205" w:rsidP="003B739C">
              <w:pPr>
                <w:pStyle w:val="Bibliografa"/>
                <w:ind w:left="0" w:firstLine="0"/>
              </w:pPr>
              <w:r>
                <w:t>Castro, R. (2021, 18 septiembre). México tiene uno de los niveles de</w:t>
              </w:r>
              <w:r w:rsidR="003B739C">
                <w:t xml:space="preserve"> </w:t>
              </w:r>
              <w:r>
                <w:t>consumo de café más</w:t>
              </w:r>
              <w:r w:rsidR="003B739C">
                <w:t xml:space="preserve"> </w:t>
              </w:r>
              <w:r>
                <w:t>bajos del mundo. Revista Fortuna.</w:t>
              </w:r>
            </w:p>
            <w:p w14:paraId="6874763D" w14:textId="20FC668A" w:rsidR="00097169" w:rsidRDefault="006E0205" w:rsidP="003B739C">
              <w:pPr>
                <w:pStyle w:val="Bibliografa"/>
                <w:ind w:left="0" w:firstLine="0"/>
              </w:pPr>
              <w:r>
                <w:t>https://revistafortuna.com.mx/2021/09/15/mexico-tiene-uno-de-los-niveles-de-consumo-de-cafe-mas-bajos-del-mundo/</w:t>
              </w:r>
            </w:p>
          </w:sdtContent>
        </w:sdt>
      </w:sdtContent>
    </w:sdt>
    <w:p w14:paraId="56E8FBC5" w14:textId="77777777" w:rsidR="004D6B86" w:rsidRDefault="00345333">
      <w:pPr>
        <w:pStyle w:val="Ttulodeseccin"/>
      </w:pPr>
      <w:r>
        <w:rPr>
          <w:lang w:bidi="es-ES"/>
        </w:rPr>
        <w:lastRenderedPageBreak/>
        <w:t>Notas al pie</w:t>
      </w:r>
    </w:p>
    <w:sdt>
      <w:sdtPr>
        <w:alias w:val="Escriba notas al pie:"/>
        <w:tag w:val="Escriba notas al pie:"/>
        <w:id w:val="1383603944"/>
        <w:placeholder>
          <w:docPart w:val="2CBE19088101492193972F788C42DA5A"/>
        </w:placeholder>
        <w:temporary/>
        <w:showingPlcHdr/>
        <w15:appearance w15:val="hidden"/>
      </w:sdtPr>
      <w:sdtEndPr/>
      <w:sdtContent>
        <w:p w14:paraId="430F86D6" w14:textId="77777777" w:rsidR="0061747E" w:rsidRPr="0061747E" w:rsidRDefault="0061747E" w:rsidP="0061747E">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w:t>
          </w:r>
          <w:r w:rsidR="007435DB">
            <w:rPr>
              <w:rStyle w:val="nfasis"/>
              <w:lang w:bidi="es-ES"/>
            </w:rPr>
            <w:t>l cuerpo de esta plantilla.)</w:t>
          </w:r>
        </w:p>
      </w:sdtContent>
    </w:sdt>
    <w:p w14:paraId="45B4AA84" w14:textId="77777777" w:rsidR="004D6B86" w:rsidRDefault="00345333">
      <w:pPr>
        <w:pStyle w:val="Ttulodeseccin"/>
      </w:pPr>
      <w:r>
        <w:rPr>
          <w:lang w:bidi="es-ES"/>
        </w:rPr>
        <w:lastRenderedPageBreak/>
        <w:t>Tablas</w:t>
      </w:r>
    </w:p>
    <w:p w14:paraId="3EFE5D93" w14:textId="77777777" w:rsidR="004D6B86" w:rsidRDefault="00345333">
      <w:pPr>
        <w:pStyle w:val="Sinespaciado"/>
      </w:pPr>
      <w:r>
        <w:rPr>
          <w:lang w:bidi="es-ES"/>
        </w:rPr>
        <w:t>Tabla 1</w:t>
      </w:r>
    </w:p>
    <w:sdt>
      <w:sdtPr>
        <w:alias w:val="Escriba el título de la tabla:"/>
        <w:tag w:val="Escriba el título de la tabla:"/>
        <w:id w:val="189722865"/>
        <w:placeholder>
          <w:docPart w:val="94313C9A2A534E3BA7FB5389450DF0C2"/>
        </w:placeholder>
        <w:temporary/>
        <w:showingPlcHdr/>
        <w15:appearance w15:val="hidden"/>
      </w:sdtPr>
      <w:sdtEndPr/>
      <w:sdtContent>
        <w:p w14:paraId="3F589F27" w14:textId="77777777" w:rsidR="004D6B86" w:rsidRPr="0061747E" w:rsidRDefault="0061747E">
          <w:pPr>
            <w:pStyle w:val="Sinespaciado"/>
          </w:pPr>
          <w:r>
            <w:rPr>
              <w:rStyle w:val="nfasis"/>
              <w:lang w:bidi="es-ES"/>
            </w:rPr>
            <w:t>Título de tabla</w:t>
          </w:r>
        </w:p>
      </w:sdtContent>
    </w:sdt>
    <w:tbl>
      <w:tblPr>
        <w:tblStyle w:val="InformeAPA"/>
        <w:tblW w:w="5000" w:type="pct"/>
        <w:tblLook w:val="04A0" w:firstRow="1" w:lastRow="0" w:firstColumn="1" w:lastColumn="0" w:noHBand="0" w:noVBand="1"/>
        <w:tblDescription w:val="Tabla de contenido"/>
      </w:tblPr>
      <w:tblGrid>
        <w:gridCol w:w="2288"/>
        <w:gridCol w:w="1685"/>
        <w:gridCol w:w="1685"/>
        <w:gridCol w:w="1684"/>
        <w:gridCol w:w="1684"/>
      </w:tblGrid>
      <w:tr w:rsidR="004D6B86" w:rsidRPr="003F7CBD" w14:paraId="1B7769BD" w14:textId="77777777" w:rsidTr="00DA33D3">
        <w:trPr>
          <w:cnfStyle w:val="100000000000" w:firstRow="1" w:lastRow="0" w:firstColumn="0" w:lastColumn="0" w:oddVBand="0" w:evenVBand="0" w:oddHBand="0" w:evenHBand="0" w:firstRowFirstColumn="0" w:firstRowLastColumn="0" w:lastRowFirstColumn="0" w:lastRowLastColumn="0"/>
          <w:tblHeader/>
        </w:trPr>
        <w:sdt>
          <w:sdtPr>
            <w:alias w:val="Escriba el encabezado de columna:"/>
            <w:tag w:val="Escriba el encabezado de columna:"/>
            <w:id w:val="1432168878"/>
            <w:placeholder>
              <w:docPart w:val="2E8AD392DC514658BD2A635C4B6EC0AE"/>
            </w:placeholder>
            <w:temporary/>
            <w:showingPlcHdr/>
            <w15:appearance w15:val="hidden"/>
          </w:sdtPr>
          <w:sdtEndPr/>
          <w:sdtContent>
            <w:tc>
              <w:tcPr>
                <w:tcW w:w="1256" w:type="pct"/>
              </w:tcPr>
              <w:p w14:paraId="45DE7156"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276717647"/>
            <w:placeholder>
              <w:docPart w:val="8FB359F6A7F4483FB89C4E00C3D054B7"/>
            </w:placeholder>
            <w:temporary/>
            <w:showingPlcHdr/>
            <w15:appearance w15:val="hidden"/>
          </w:sdtPr>
          <w:sdtEndPr/>
          <w:sdtContent>
            <w:tc>
              <w:tcPr>
                <w:tcW w:w="925" w:type="pct"/>
              </w:tcPr>
              <w:p w14:paraId="01AEC5BD"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803293"/>
            <w:placeholder>
              <w:docPart w:val="8E4BD60A88654C589274F064DDA4C9DD"/>
            </w:placeholder>
            <w:temporary/>
            <w:showingPlcHdr/>
            <w15:appearance w15:val="hidden"/>
          </w:sdtPr>
          <w:sdtEndPr/>
          <w:sdtContent>
            <w:tc>
              <w:tcPr>
                <w:tcW w:w="925" w:type="pct"/>
              </w:tcPr>
              <w:p w14:paraId="28E4A0CE"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785037230"/>
            <w:placeholder>
              <w:docPart w:val="AB200350010B457E8D3B3FF605A839C3"/>
            </w:placeholder>
            <w:temporary/>
            <w:showingPlcHdr/>
            <w15:appearance w15:val="hidden"/>
          </w:sdtPr>
          <w:sdtEndPr/>
          <w:sdtContent>
            <w:tc>
              <w:tcPr>
                <w:tcW w:w="925" w:type="pct"/>
              </w:tcPr>
              <w:p w14:paraId="65F9BAB4"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421796"/>
            <w:placeholder>
              <w:docPart w:val="57DB2D1812A14C6B965729AF32E0E4B1"/>
            </w:placeholder>
            <w:temporary/>
            <w:showingPlcHdr/>
            <w15:appearance w15:val="hidden"/>
          </w:sdtPr>
          <w:sdtEndPr/>
          <w:sdtContent>
            <w:tc>
              <w:tcPr>
                <w:tcW w:w="925" w:type="pct"/>
              </w:tcPr>
              <w:p w14:paraId="387C8141" w14:textId="77777777" w:rsidR="004D6B86" w:rsidRPr="003F7CBD" w:rsidRDefault="000217F5" w:rsidP="003F7CBD">
                <w:r w:rsidRPr="003F7CBD">
                  <w:rPr>
                    <w:lang w:bidi="es-ES"/>
                  </w:rPr>
                  <w:t>Encabezado de columna</w:t>
                </w:r>
              </w:p>
            </w:tc>
          </w:sdtContent>
        </w:sdt>
      </w:tr>
      <w:tr w:rsidR="004D6B86" w:rsidRPr="003F7CBD" w14:paraId="18C8517D" w14:textId="77777777" w:rsidTr="00DA33D3">
        <w:sdt>
          <w:sdtPr>
            <w:alias w:val="Escriba el encabezado de fila:"/>
            <w:tag w:val="Escriba el encabezado de fila:"/>
            <w:id w:val="-776103256"/>
            <w:placeholder>
              <w:docPart w:val="4EEA51559B1146A98879117477A841B4"/>
            </w:placeholder>
            <w:temporary/>
            <w:showingPlcHdr/>
            <w15:appearance w15:val="hidden"/>
          </w:sdtPr>
          <w:sdtEndPr/>
          <w:sdtContent>
            <w:tc>
              <w:tcPr>
                <w:tcW w:w="1256" w:type="pct"/>
              </w:tcPr>
              <w:p w14:paraId="4F204A4E"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07554352"/>
            <w:placeholder>
              <w:docPart w:val="79E26911325F442789EBA65DACCBC661"/>
            </w:placeholder>
            <w:temporary/>
            <w:showingPlcHdr/>
            <w15:appearance w15:val="hidden"/>
          </w:sdtPr>
          <w:sdtEndPr/>
          <w:sdtContent>
            <w:tc>
              <w:tcPr>
                <w:tcW w:w="925" w:type="pct"/>
              </w:tcPr>
              <w:p w14:paraId="24CF7997" w14:textId="77777777" w:rsidR="004D6B86" w:rsidRPr="003F7CBD" w:rsidRDefault="000217F5" w:rsidP="003F7CBD">
                <w:r w:rsidRPr="003F7CBD">
                  <w:rPr>
                    <w:lang w:bidi="es-ES"/>
                  </w:rPr>
                  <w:t>123</w:t>
                </w:r>
              </w:p>
            </w:tc>
          </w:sdtContent>
        </w:sdt>
        <w:sdt>
          <w:sdtPr>
            <w:alias w:val="Escriba el contenido de la tabla:"/>
            <w:tag w:val="Escriba el contenido de la tabla:"/>
            <w:id w:val="280231353"/>
            <w:placeholder>
              <w:docPart w:val="86AECADC52BB48AFA0F6D992C4C3863E"/>
            </w:placeholder>
            <w:temporary/>
            <w:showingPlcHdr/>
            <w15:appearance w15:val="hidden"/>
          </w:sdtPr>
          <w:sdtEndPr/>
          <w:sdtContent>
            <w:tc>
              <w:tcPr>
                <w:tcW w:w="925" w:type="pct"/>
              </w:tcPr>
              <w:p w14:paraId="467854DF" w14:textId="77777777" w:rsidR="004D6B86" w:rsidRPr="003F7CBD" w:rsidRDefault="000217F5" w:rsidP="003F7CBD">
                <w:r w:rsidRPr="003F7CBD">
                  <w:rPr>
                    <w:lang w:bidi="es-ES"/>
                  </w:rPr>
                  <w:t>123</w:t>
                </w:r>
              </w:p>
            </w:tc>
          </w:sdtContent>
        </w:sdt>
        <w:sdt>
          <w:sdtPr>
            <w:alias w:val="Escriba el contenido de la tabla:"/>
            <w:tag w:val="Escriba el contenido de la tabla:"/>
            <w:id w:val="1112399134"/>
            <w:placeholder>
              <w:docPart w:val="8F33D78CD9114B078124B5A379E7D2E7"/>
            </w:placeholder>
            <w:temporary/>
            <w:showingPlcHdr/>
            <w15:appearance w15:val="hidden"/>
          </w:sdtPr>
          <w:sdtEndPr/>
          <w:sdtContent>
            <w:tc>
              <w:tcPr>
                <w:tcW w:w="925" w:type="pct"/>
              </w:tcPr>
              <w:p w14:paraId="115CBFA3" w14:textId="77777777" w:rsidR="004D6B86" w:rsidRPr="003F7CBD" w:rsidRDefault="000217F5" w:rsidP="003F7CBD">
                <w:r w:rsidRPr="003F7CBD">
                  <w:rPr>
                    <w:lang w:bidi="es-ES"/>
                  </w:rPr>
                  <w:t>123</w:t>
                </w:r>
              </w:p>
            </w:tc>
          </w:sdtContent>
        </w:sdt>
        <w:sdt>
          <w:sdtPr>
            <w:alias w:val="Escriba el contenido de la tabla:"/>
            <w:tag w:val="Escriba el contenido de la tabla:"/>
            <w:id w:val="657579400"/>
            <w:placeholder>
              <w:docPart w:val="3330CE69B54049EF9FEFBC896E27308A"/>
            </w:placeholder>
            <w:temporary/>
            <w:showingPlcHdr/>
            <w15:appearance w15:val="hidden"/>
          </w:sdtPr>
          <w:sdtEndPr/>
          <w:sdtContent>
            <w:tc>
              <w:tcPr>
                <w:tcW w:w="925" w:type="pct"/>
              </w:tcPr>
              <w:p w14:paraId="2E3094C7" w14:textId="77777777" w:rsidR="004D6B86" w:rsidRPr="003F7CBD" w:rsidRDefault="000217F5" w:rsidP="003F7CBD">
                <w:r w:rsidRPr="003F7CBD">
                  <w:rPr>
                    <w:lang w:bidi="es-ES"/>
                  </w:rPr>
                  <w:t>123</w:t>
                </w:r>
              </w:p>
            </w:tc>
          </w:sdtContent>
        </w:sdt>
      </w:tr>
      <w:tr w:rsidR="004D6B86" w:rsidRPr="003F7CBD" w14:paraId="164B0649" w14:textId="77777777" w:rsidTr="00DA33D3">
        <w:sdt>
          <w:sdtPr>
            <w:alias w:val="Escriba el encabezado de fila:"/>
            <w:tag w:val="Escriba el encabezado de fila:"/>
            <w:id w:val="1647709309"/>
            <w:placeholder>
              <w:docPart w:val="617B3096F71648AD80BCB0F7025C7F25"/>
            </w:placeholder>
            <w:temporary/>
            <w:showingPlcHdr/>
            <w15:appearance w15:val="hidden"/>
          </w:sdtPr>
          <w:sdtEndPr/>
          <w:sdtContent>
            <w:tc>
              <w:tcPr>
                <w:tcW w:w="1256" w:type="pct"/>
              </w:tcPr>
              <w:p w14:paraId="57EAEEEB"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318473272"/>
            <w:placeholder>
              <w:docPart w:val="A07383958BC6431AB2E0A422C650D327"/>
            </w:placeholder>
            <w:temporary/>
            <w:showingPlcHdr/>
            <w15:appearance w15:val="hidden"/>
          </w:sdtPr>
          <w:sdtEndPr/>
          <w:sdtContent>
            <w:tc>
              <w:tcPr>
                <w:tcW w:w="925" w:type="pct"/>
              </w:tcPr>
              <w:p w14:paraId="6ADC8449" w14:textId="77777777" w:rsidR="004D6B86" w:rsidRPr="003F7CBD" w:rsidRDefault="000217F5" w:rsidP="003F7CBD">
                <w:r w:rsidRPr="003F7CBD">
                  <w:rPr>
                    <w:lang w:bidi="es-ES"/>
                  </w:rPr>
                  <w:t>456</w:t>
                </w:r>
              </w:p>
            </w:tc>
          </w:sdtContent>
        </w:sdt>
        <w:sdt>
          <w:sdtPr>
            <w:alias w:val="Escriba el contenido de la tabla:"/>
            <w:tag w:val="Escriba el contenido de la tabla:"/>
            <w:id w:val="692734143"/>
            <w:placeholder>
              <w:docPart w:val="982662D6D4594A2E888F3C20D8C903F3"/>
            </w:placeholder>
            <w:temporary/>
            <w:showingPlcHdr/>
            <w15:appearance w15:val="hidden"/>
          </w:sdtPr>
          <w:sdtEndPr/>
          <w:sdtContent>
            <w:tc>
              <w:tcPr>
                <w:tcW w:w="925" w:type="pct"/>
              </w:tcPr>
              <w:p w14:paraId="28CBD956" w14:textId="77777777" w:rsidR="004D6B86" w:rsidRPr="003F7CBD" w:rsidRDefault="000217F5" w:rsidP="003F7CBD">
                <w:r w:rsidRPr="003F7CBD">
                  <w:rPr>
                    <w:lang w:bidi="es-ES"/>
                  </w:rPr>
                  <w:t>456</w:t>
                </w:r>
              </w:p>
            </w:tc>
          </w:sdtContent>
        </w:sdt>
        <w:sdt>
          <w:sdtPr>
            <w:alias w:val="Escriba el contenido de la tabla:"/>
            <w:tag w:val="Escriba el contenido de la tabla:"/>
            <w:id w:val="-741952228"/>
            <w:placeholder>
              <w:docPart w:val="BCC1D89F487F45E694D9A56380A68359"/>
            </w:placeholder>
            <w:temporary/>
            <w:showingPlcHdr/>
            <w15:appearance w15:val="hidden"/>
          </w:sdtPr>
          <w:sdtEndPr/>
          <w:sdtContent>
            <w:tc>
              <w:tcPr>
                <w:tcW w:w="925" w:type="pct"/>
              </w:tcPr>
              <w:p w14:paraId="2F5D729D" w14:textId="77777777" w:rsidR="004D6B86" w:rsidRPr="003F7CBD" w:rsidRDefault="000217F5" w:rsidP="003F7CBD">
                <w:r w:rsidRPr="003F7CBD">
                  <w:rPr>
                    <w:lang w:bidi="es-ES"/>
                  </w:rPr>
                  <w:t>456</w:t>
                </w:r>
              </w:p>
            </w:tc>
          </w:sdtContent>
        </w:sdt>
        <w:sdt>
          <w:sdtPr>
            <w:alias w:val="Escriba el contenido de la tabla:"/>
            <w:tag w:val="Escriba el contenido de la tabla:"/>
            <w:id w:val="-1942911871"/>
            <w:placeholder>
              <w:docPart w:val="317FA17110F440DCA6A54DCC51B277FF"/>
            </w:placeholder>
            <w:temporary/>
            <w:showingPlcHdr/>
            <w15:appearance w15:val="hidden"/>
          </w:sdtPr>
          <w:sdtEndPr/>
          <w:sdtContent>
            <w:tc>
              <w:tcPr>
                <w:tcW w:w="925" w:type="pct"/>
              </w:tcPr>
              <w:p w14:paraId="2F02B79E" w14:textId="77777777" w:rsidR="004D6B86" w:rsidRPr="003F7CBD" w:rsidRDefault="000217F5" w:rsidP="003F7CBD">
                <w:r w:rsidRPr="003F7CBD">
                  <w:rPr>
                    <w:lang w:bidi="es-ES"/>
                  </w:rPr>
                  <w:t>456</w:t>
                </w:r>
              </w:p>
            </w:tc>
          </w:sdtContent>
        </w:sdt>
      </w:tr>
      <w:tr w:rsidR="004D6B86" w:rsidRPr="003F7CBD" w14:paraId="0709588C" w14:textId="77777777" w:rsidTr="00DA33D3">
        <w:sdt>
          <w:sdtPr>
            <w:alias w:val="Escriba el encabezado de fila:"/>
            <w:tag w:val="Escriba el encabezado de fila:"/>
            <w:id w:val="-140496545"/>
            <w:placeholder>
              <w:docPart w:val="F175D3C7F08A43B68F720B4A9BB067DB"/>
            </w:placeholder>
            <w:temporary/>
            <w:showingPlcHdr/>
            <w15:appearance w15:val="hidden"/>
          </w:sdtPr>
          <w:sdtEndPr/>
          <w:sdtContent>
            <w:tc>
              <w:tcPr>
                <w:tcW w:w="1256" w:type="pct"/>
              </w:tcPr>
              <w:p w14:paraId="573CE8D9"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1788885857"/>
            <w:placeholder>
              <w:docPart w:val="02E0E538302E4DE6A74DC82DDEDB65D9"/>
            </w:placeholder>
            <w:temporary/>
            <w:showingPlcHdr/>
            <w15:appearance w15:val="hidden"/>
          </w:sdtPr>
          <w:sdtEndPr/>
          <w:sdtContent>
            <w:tc>
              <w:tcPr>
                <w:tcW w:w="925" w:type="pct"/>
              </w:tcPr>
              <w:p w14:paraId="56BDADDD" w14:textId="77777777" w:rsidR="004D6B86" w:rsidRPr="003F7CBD" w:rsidRDefault="001664A2" w:rsidP="003F7CBD">
                <w:r w:rsidRPr="003F7CBD">
                  <w:rPr>
                    <w:lang w:bidi="es-ES"/>
                  </w:rPr>
                  <w:t>789</w:t>
                </w:r>
              </w:p>
            </w:tc>
          </w:sdtContent>
        </w:sdt>
        <w:sdt>
          <w:sdtPr>
            <w:alias w:val="Escriba el contenido de la tabla:"/>
            <w:tag w:val="Escriba el contenido de la tabla:"/>
            <w:id w:val="43103909"/>
            <w:placeholder>
              <w:docPart w:val="EECFD5E230B64DC0950B382247DD3F79"/>
            </w:placeholder>
            <w:temporary/>
            <w:showingPlcHdr/>
            <w15:appearance w15:val="hidden"/>
          </w:sdtPr>
          <w:sdtEndPr/>
          <w:sdtContent>
            <w:tc>
              <w:tcPr>
                <w:tcW w:w="925" w:type="pct"/>
              </w:tcPr>
              <w:p w14:paraId="45C3D9BE" w14:textId="77777777" w:rsidR="004D6B86" w:rsidRPr="003F7CBD" w:rsidRDefault="001664A2" w:rsidP="003F7CBD">
                <w:r w:rsidRPr="003F7CBD">
                  <w:rPr>
                    <w:lang w:bidi="es-ES"/>
                  </w:rPr>
                  <w:t>789</w:t>
                </w:r>
              </w:p>
            </w:tc>
          </w:sdtContent>
        </w:sdt>
        <w:sdt>
          <w:sdtPr>
            <w:alias w:val="Escriba el contenido de la tabla:"/>
            <w:tag w:val="Escriba el contenido de la tabla:"/>
            <w:id w:val="1629900970"/>
            <w:placeholder>
              <w:docPart w:val="90F0F10AA37440418B92EA5C3F065D95"/>
            </w:placeholder>
            <w:temporary/>
            <w:showingPlcHdr/>
            <w15:appearance w15:val="hidden"/>
          </w:sdtPr>
          <w:sdtEndPr/>
          <w:sdtContent>
            <w:tc>
              <w:tcPr>
                <w:tcW w:w="925" w:type="pct"/>
              </w:tcPr>
              <w:p w14:paraId="05851B6E" w14:textId="77777777" w:rsidR="004D6B86" w:rsidRPr="003F7CBD" w:rsidRDefault="001664A2" w:rsidP="003F7CBD">
                <w:r w:rsidRPr="003F7CBD">
                  <w:rPr>
                    <w:lang w:bidi="es-ES"/>
                  </w:rPr>
                  <w:t>789</w:t>
                </w:r>
              </w:p>
            </w:tc>
          </w:sdtContent>
        </w:sdt>
        <w:sdt>
          <w:sdtPr>
            <w:alias w:val="Escriba el contenido de la tabla:"/>
            <w:tag w:val="Escriba el contenido de la tabla:"/>
            <w:id w:val="1352995704"/>
            <w:placeholder>
              <w:docPart w:val="77F0254C9FE44DE8968D613B2E956315"/>
            </w:placeholder>
            <w:temporary/>
            <w:showingPlcHdr/>
            <w15:appearance w15:val="hidden"/>
          </w:sdtPr>
          <w:sdtEndPr/>
          <w:sdtContent>
            <w:tc>
              <w:tcPr>
                <w:tcW w:w="925" w:type="pct"/>
              </w:tcPr>
              <w:p w14:paraId="5E79F06C" w14:textId="77777777" w:rsidR="004D6B86" w:rsidRPr="003F7CBD" w:rsidRDefault="001664A2" w:rsidP="003F7CBD">
                <w:r w:rsidRPr="003F7CBD">
                  <w:rPr>
                    <w:lang w:bidi="es-ES"/>
                  </w:rPr>
                  <w:t>789</w:t>
                </w:r>
              </w:p>
            </w:tc>
          </w:sdtContent>
        </w:sdt>
      </w:tr>
      <w:tr w:rsidR="004D6B86" w:rsidRPr="003F7CBD" w14:paraId="13034BFA" w14:textId="77777777" w:rsidTr="00DA33D3">
        <w:sdt>
          <w:sdtPr>
            <w:alias w:val="Escriba el encabezado de fila:"/>
            <w:tag w:val="Escriba el encabezado de fila:"/>
            <w:id w:val="-507442647"/>
            <w:placeholder>
              <w:docPart w:val="853AB86C8DBC49B4B35A0EC37BD9EDE8"/>
            </w:placeholder>
            <w:temporary/>
            <w:showingPlcHdr/>
            <w15:appearance w15:val="hidden"/>
          </w:sdtPr>
          <w:sdtEndPr/>
          <w:sdtContent>
            <w:tc>
              <w:tcPr>
                <w:tcW w:w="1256" w:type="pct"/>
              </w:tcPr>
              <w:p w14:paraId="0C96A94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2032324542"/>
            <w:placeholder>
              <w:docPart w:val="19F83B2916BF4C9691DA7ABB8F8C666E"/>
            </w:placeholder>
            <w:temporary/>
            <w:showingPlcHdr/>
            <w15:appearance w15:val="hidden"/>
          </w:sdtPr>
          <w:sdtEndPr/>
          <w:sdtContent>
            <w:tc>
              <w:tcPr>
                <w:tcW w:w="925" w:type="pct"/>
              </w:tcPr>
              <w:p w14:paraId="0AE81DE0" w14:textId="77777777" w:rsidR="004D6B86" w:rsidRPr="003F7CBD" w:rsidRDefault="001664A2" w:rsidP="003F7CBD">
                <w:r w:rsidRPr="003F7CBD">
                  <w:rPr>
                    <w:lang w:bidi="es-ES"/>
                  </w:rPr>
                  <w:t>123</w:t>
                </w:r>
              </w:p>
            </w:tc>
          </w:sdtContent>
        </w:sdt>
        <w:sdt>
          <w:sdtPr>
            <w:alias w:val="Escriba el contenido de la tabla:"/>
            <w:tag w:val="Escriba el contenido de la tabla:"/>
            <w:id w:val="79960624"/>
            <w:placeholder>
              <w:docPart w:val="AE0277B7329A401483F0FCE561E2AF7A"/>
            </w:placeholder>
            <w:temporary/>
            <w:showingPlcHdr/>
            <w15:appearance w15:val="hidden"/>
          </w:sdtPr>
          <w:sdtEndPr/>
          <w:sdtContent>
            <w:tc>
              <w:tcPr>
                <w:tcW w:w="925" w:type="pct"/>
              </w:tcPr>
              <w:p w14:paraId="05CEC623" w14:textId="77777777" w:rsidR="004D6B86" w:rsidRPr="003F7CBD" w:rsidRDefault="001664A2" w:rsidP="003F7CBD">
                <w:r w:rsidRPr="003F7CBD">
                  <w:rPr>
                    <w:lang w:bidi="es-ES"/>
                  </w:rPr>
                  <w:t>123</w:t>
                </w:r>
              </w:p>
            </w:tc>
          </w:sdtContent>
        </w:sdt>
        <w:sdt>
          <w:sdtPr>
            <w:alias w:val="Escriba el contenido de la tabla:"/>
            <w:tag w:val="Escriba el contenido de la tabla:"/>
            <w:id w:val="1841045655"/>
            <w:placeholder>
              <w:docPart w:val="4F2EB25CA29F462CAEB77E4A91719278"/>
            </w:placeholder>
            <w:temporary/>
            <w:showingPlcHdr/>
            <w15:appearance w15:val="hidden"/>
          </w:sdtPr>
          <w:sdtEndPr/>
          <w:sdtContent>
            <w:tc>
              <w:tcPr>
                <w:tcW w:w="925" w:type="pct"/>
              </w:tcPr>
              <w:p w14:paraId="6893E330" w14:textId="77777777" w:rsidR="004D6B86" w:rsidRPr="003F7CBD" w:rsidRDefault="001664A2" w:rsidP="003F7CBD">
                <w:r w:rsidRPr="003F7CBD">
                  <w:rPr>
                    <w:lang w:bidi="es-ES"/>
                  </w:rPr>
                  <w:t>123</w:t>
                </w:r>
              </w:p>
            </w:tc>
          </w:sdtContent>
        </w:sdt>
        <w:sdt>
          <w:sdtPr>
            <w:alias w:val="Escriba el contenido de la tabla:"/>
            <w:tag w:val="Escriba el contenido de la tabla:"/>
            <w:id w:val="-1718190026"/>
            <w:placeholder>
              <w:docPart w:val="752E49EBC7164B9A80C7C70C06092825"/>
            </w:placeholder>
            <w:temporary/>
            <w:showingPlcHdr/>
            <w15:appearance w15:val="hidden"/>
          </w:sdtPr>
          <w:sdtEndPr/>
          <w:sdtContent>
            <w:tc>
              <w:tcPr>
                <w:tcW w:w="925" w:type="pct"/>
              </w:tcPr>
              <w:p w14:paraId="0C7F844E" w14:textId="77777777" w:rsidR="004D6B86" w:rsidRPr="003F7CBD" w:rsidRDefault="001664A2" w:rsidP="003F7CBD">
                <w:r w:rsidRPr="003F7CBD">
                  <w:rPr>
                    <w:lang w:bidi="es-ES"/>
                  </w:rPr>
                  <w:t>123</w:t>
                </w:r>
              </w:p>
            </w:tc>
          </w:sdtContent>
        </w:sdt>
      </w:tr>
      <w:tr w:rsidR="004D6B86" w:rsidRPr="003F7CBD" w14:paraId="0ED64C6E" w14:textId="77777777" w:rsidTr="00DA33D3">
        <w:sdt>
          <w:sdtPr>
            <w:alias w:val="Escriba el encabezado de fila:"/>
            <w:tag w:val="Escriba el encabezado de fila:"/>
            <w:id w:val="-1752881268"/>
            <w:placeholder>
              <w:docPart w:val="C668E25AEB824D54A32828B8A3588005"/>
            </w:placeholder>
            <w:temporary/>
            <w:showingPlcHdr/>
            <w15:appearance w15:val="hidden"/>
          </w:sdtPr>
          <w:sdtEndPr/>
          <w:sdtContent>
            <w:tc>
              <w:tcPr>
                <w:tcW w:w="1256" w:type="pct"/>
              </w:tcPr>
              <w:p w14:paraId="00866CAC"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784184485"/>
            <w:placeholder>
              <w:docPart w:val="79239D7AFB264C65A19B8055E6930229"/>
            </w:placeholder>
            <w:temporary/>
            <w:showingPlcHdr/>
            <w15:appearance w15:val="hidden"/>
          </w:sdtPr>
          <w:sdtEndPr/>
          <w:sdtContent>
            <w:tc>
              <w:tcPr>
                <w:tcW w:w="925" w:type="pct"/>
              </w:tcPr>
              <w:p w14:paraId="4003B476" w14:textId="77777777" w:rsidR="004D6B86" w:rsidRPr="003F7CBD" w:rsidRDefault="001664A2" w:rsidP="003F7CBD">
                <w:r w:rsidRPr="003F7CBD">
                  <w:rPr>
                    <w:lang w:bidi="es-ES"/>
                  </w:rPr>
                  <w:t>456</w:t>
                </w:r>
              </w:p>
            </w:tc>
          </w:sdtContent>
        </w:sdt>
        <w:sdt>
          <w:sdtPr>
            <w:alias w:val="Escriba el contenido de la tabla:"/>
            <w:tag w:val="Escriba el contenido de la tabla:"/>
            <w:id w:val="555897741"/>
            <w:placeholder>
              <w:docPart w:val="D58B479D5D834DD3AF75C0EC3FDAD141"/>
            </w:placeholder>
            <w:temporary/>
            <w:showingPlcHdr/>
            <w15:appearance w15:val="hidden"/>
          </w:sdtPr>
          <w:sdtEndPr/>
          <w:sdtContent>
            <w:tc>
              <w:tcPr>
                <w:tcW w:w="925" w:type="pct"/>
              </w:tcPr>
              <w:p w14:paraId="692EF2A0" w14:textId="77777777" w:rsidR="004D6B86" w:rsidRPr="003F7CBD" w:rsidRDefault="001664A2" w:rsidP="003F7CBD">
                <w:r w:rsidRPr="003F7CBD">
                  <w:rPr>
                    <w:lang w:bidi="es-ES"/>
                  </w:rPr>
                  <w:t>456</w:t>
                </w:r>
              </w:p>
            </w:tc>
          </w:sdtContent>
        </w:sdt>
        <w:sdt>
          <w:sdtPr>
            <w:alias w:val="Escriba el contenido de la tabla:"/>
            <w:tag w:val="Escriba el contenido de la tabla:"/>
            <w:id w:val="1565367243"/>
            <w:placeholder>
              <w:docPart w:val="2B8A11414D12457E80428823A8E23DFF"/>
            </w:placeholder>
            <w:temporary/>
            <w:showingPlcHdr/>
            <w15:appearance w15:val="hidden"/>
          </w:sdtPr>
          <w:sdtEndPr/>
          <w:sdtContent>
            <w:tc>
              <w:tcPr>
                <w:tcW w:w="925" w:type="pct"/>
              </w:tcPr>
              <w:p w14:paraId="491ECEAC" w14:textId="77777777" w:rsidR="004D6B86" w:rsidRPr="003F7CBD" w:rsidRDefault="001664A2" w:rsidP="003F7CBD">
                <w:r w:rsidRPr="003F7CBD">
                  <w:rPr>
                    <w:lang w:bidi="es-ES"/>
                  </w:rPr>
                  <w:t>456</w:t>
                </w:r>
              </w:p>
            </w:tc>
          </w:sdtContent>
        </w:sdt>
        <w:sdt>
          <w:sdtPr>
            <w:alias w:val="Escriba el contenido de la tabla:"/>
            <w:tag w:val="Escriba el contenido de la tabla:"/>
            <w:id w:val="482120616"/>
            <w:placeholder>
              <w:docPart w:val="8EC2F898D710493D97F93DF92525FFD6"/>
            </w:placeholder>
            <w:temporary/>
            <w:showingPlcHdr/>
            <w15:appearance w15:val="hidden"/>
          </w:sdtPr>
          <w:sdtEndPr/>
          <w:sdtContent>
            <w:tc>
              <w:tcPr>
                <w:tcW w:w="925" w:type="pct"/>
              </w:tcPr>
              <w:p w14:paraId="3DEB8190" w14:textId="77777777" w:rsidR="004D6B86" w:rsidRPr="003F7CBD" w:rsidRDefault="001664A2" w:rsidP="003F7CBD">
                <w:r w:rsidRPr="003F7CBD">
                  <w:rPr>
                    <w:lang w:bidi="es-ES"/>
                  </w:rPr>
                  <w:t>456</w:t>
                </w:r>
              </w:p>
            </w:tc>
          </w:sdtContent>
        </w:sdt>
      </w:tr>
      <w:tr w:rsidR="004D6B86" w:rsidRPr="003F7CBD" w14:paraId="0773D1AF" w14:textId="77777777" w:rsidTr="00DA33D3">
        <w:sdt>
          <w:sdtPr>
            <w:alias w:val="Escriba el encabezado de fila:"/>
            <w:tag w:val="Escriba el encabezado de fila:"/>
            <w:id w:val="1541240633"/>
            <w:placeholder>
              <w:docPart w:val="CC4222E3868B4C3FA5C30C58943F7B42"/>
            </w:placeholder>
            <w:temporary/>
            <w:showingPlcHdr/>
            <w15:appearance w15:val="hidden"/>
          </w:sdtPr>
          <w:sdtEndPr/>
          <w:sdtContent>
            <w:tc>
              <w:tcPr>
                <w:tcW w:w="1256" w:type="pct"/>
              </w:tcPr>
              <w:p w14:paraId="4E3EC6A4"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66266036"/>
            <w:placeholder>
              <w:docPart w:val="E87A867F31294A2E9BFA3FEC35AC1CE2"/>
            </w:placeholder>
            <w:temporary/>
            <w:showingPlcHdr/>
            <w15:appearance w15:val="hidden"/>
          </w:sdtPr>
          <w:sdtEndPr/>
          <w:sdtContent>
            <w:tc>
              <w:tcPr>
                <w:tcW w:w="925" w:type="pct"/>
              </w:tcPr>
              <w:p w14:paraId="595761A3" w14:textId="77777777" w:rsidR="004D6B86" w:rsidRPr="003F7CBD" w:rsidRDefault="001664A2" w:rsidP="003F7CBD">
                <w:r w:rsidRPr="003F7CBD">
                  <w:rPr>
                    <w:lang w:bidi="es-ES"/>
                  </w:rPr>
                  <w:t>789</w:t>
                </w:r>
              </w:p>
            </w:tc>
          </w:sdtContent>
        </w:sdt>
        <w:sdt>
          <w:sdtPr>
            <w:alias w:val="Escriba el contenido de la tabla:"/>
            <w:tag w:val="Escriba el contenido de la tabla:"/>
            <w:id w:val="858242133"/>
            <w:placeholder>
              <w:docPart w:val="06A8B27D74E14F53B5A714240E21901F"/>
            </w:placeholder>
            <w:temporary/>
            <w:showingPlcHdr/>
            <w15:appearance w15:val="hidden"/>
          </w:sdtPr>
          <w:sdtEndPr/>
          <w:sdtContent>
            <w:tc>
              <w:tcPr>
                <w:tcW w:w="925" w:type="pct"/>
              </w:tcPr>
              <w:p w14:paraId="08497ED0" w14:textId="77777777" w:rsidR="004D6B86" w:rsidRPr="003F7CBD" w:rsidRDefault="001664A2" w:rsidP="003F7CBD">
                <w:r w:rsidRPr="003F7CBD">
                  <w:rPr>
                    <w:lang w:bidi="es-ES"/>
                  </w:rPr>
                  <w:t>789</w:t>
                </w:r>
              </w:p>
            </w:tc>
          </w:sdtContent>
        </w:sdt>
        <w:sdt>
          <w:sdtPr>
            <w:alias w:val="Escriba el contenido de la tabla:"/>
            <w:tag w:val="Escriba el contenido de la tabla:"/>
            <w:id w:val="1397173803"/>
            <w:placeholder>
              <w:docPart w:val="81373EF9B55E46569D8309E0FACE5BB1"/>
            </w:placeholder>
            <w:temporary/>
            <w:showingPlcHdr/>
            <w15:appearance w15:val="hidden"/>
          </w:sdtPr>
          <w:sdtEndPr/>
          <w:sdtContent>
            <w:tc>
              <w:tcPr>
                <w:tcW w:w="925" w:type="pct"/>
              </w:tcPr>
              <w:p w14:paraId="0692A7D0" w14:textId="77777777" w:rsidR="004D6B86" w:rsidRPr="003F7CBD" w:rsidRDefault="001664A2" w:rsidP="003F7CBD">
                <w:r w:rsidRPr="003F7CBD">
                  <w:rPr>
                    <w:lang w:bidi="es-ES"/>
                  </w:rPr>
                  <w:t>789</w:t>
                </w:r>
              </w:p>
            </w:tc>
          </w:sdtContent>
        </w:sdt>
        <w:sdt>
          <w:sdtPr>
            <w:alias w:val="Escriba el contenido de la tabla:"/>
            <w:tag w:val="Escriba el contenido de la tabla:"/>
            <w:id w:val="-1628540116"/>
            <w:placeholder>
              <w:docPart w:val="D4315CF54DDD4F948C2B33DA549D4F72"/>
            </w:placeholder>
            <w:temporary/>
            <w:showingPlcHdr/>
            <w15:appearance w15:val="hidden"/>
          </w:sdtPr>
          <w:sdtEndPr/>
          <w:sdtContent>
            <w:tc>
              <w:tcPr>
                <w:tcW w:w="925" w:type="pct"/>
              </w:tcPr>
              <w:p w14:paraId="433C9D85" w14:textId="77777777" w:rsidR="004D6B86" w:rsidRPr="003F7CBD" w:rsidRDefault="001664A2" w:rsidP="003F7CBD">
                <w:r w:rsidRPr="003F7CBD">
                  <w:rPr>
                    <w:lang w:bidi="es-ES"/>
                  </w:rPr>
                  <w:t>789</w:t>
                </w:r>
              </w:p>
            </w:tc>
          </w:sdtContent>
        </w:sdt>
      </w:tr>
    </w:tbl>
    <w:p w14:paraId="013FDC4D" w14:textId="77777777" w:rsidR="004D6B86" w:rsidRDefault="00345333">
      <w:pPr>
        <w:pStyle w:val="Tablailustracin"/>
      </w:pPr>
      <w:r>
        <w:rPr>
          <w:rStyle w:val="nfasis"/>
          <w:lang w:bidi="es-ES"/>
        </w:rPr>
        <w:t>Nota</w:t>
      </w:r>
      <w:r w:rsidR="001664A2">
        <w:rPr>
          <w:lang w:bidi="es-ES"/>
        </w:rPr>
        <w:t xml:space="preserve">: </w:t>
      </w:r>
      <w:sdt>
        <w:sdtPr>
          <w:alias w:val="Escriba las notas:"/>
          <w:tag w:val="Escriba las notas:"/>
          <w:id w:val="-2013831125"/>
          <w:placeholder>
            <w:docPart w:val="91386FE290274C8EA0DD89BABFF4A565"/>
          </w:placeholder>
          <w:temporary/>
          <w:showingPlcHdr/>
          <w15:appearance w15:val="hidden"/>
        </w:sdtPr>
        <w:sdtEndPr/>
        <w:sdtContent>
          <w:r w:rsidR="001664A2">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sdtContent>
      </w:sdt>
    </w:p>
    <w:p w14:paraId="09F33285" w14:textId="77777777" w:rsidR="004D6B86" w:rsidRDefault="00345333">
      <w:pPr>
        <w:pStyle w:val="Ttulodeseccin"/>
      </w:pPr>
      <w:r>
        <w:rPr>
          <w:lang w:bidi="es-ES"/>
        </w:rPr>
        <w:lastRenderedPageBreak/>
        <w:t>Ilustraciones</w:t>
      </w:r>
    </w:p>
    <w:p w14:paraId="51E5C2CD" w14:textId="77777777" w:rsidR="004D6B86" w:rsidRDefault="00345333">
      <w:pPr>
        <w:pStyle w:val="Sinespaciado"/>
      </w:pPr>
      <w:r>
        <w:rPr>
          <w:noProof/>
          <w:lang w:eastAsia="es-ES"/>
        </w:rPr>
        <w:drawing>
          <wp:inline distT="0" distB="0" distL="0" distR="0" wp14:anchorId="06A34485" wp14:editId="40884A54">
            <wp:extent cx="5743575" cy="3096935"/>
            <wp:effectExtent l="0" t="0" r="0" b="8255"/>
            <wp:docPr id="1" name="Imagen 1" descr="Columnas de mármol de un edificio, vistas en contrap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uarios\steph\AppData\Local\Microsoft\Windows\Archivos temporales de Internet\Content.Word\Word_history_paper_625x337p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567" cy="3100166"/>
                    </a:xfrm>
                    <a:prstGeom prst="rect">
                      <a:avLst/>
                    </a:prstGeom>
                    <a:noFill/>
                    <a:ln>
                      <a:noFill/>
                    </a:ln>
                  </pic:spPr>
                </pic:pic>
              </a:graphicData>
            </a:graphic>
          </wp:inline>
        </w:drawing>
      </w:r>
    </w:p>
    <w:p w14:paraId="766F176F" w14:textId="77777777" w:rsidR="004D6B86" w:rsidRDefault="00345333">
      <w:pPr>
        <w:pStyle w:val="Tablailustracin"/>
      </w:pPr>
      <w:r>
        <w:rPr>
          <w:rStyle w:val="nfasis"/>
          <w:lang w:bidi="es-ES"/>
        </w:rPr>
        <w:t>Ilustración 1</w:t>
      </w:r>
      <w:r w:rsidR="001664A2">
        <w:rPr>
          <w:lang w:bidi="es-ES"/>
        </w:rPr>
        <w:t xml:space="preserve">. </w:t>
      </w:r>
      <w:sdt>
        <w:sdtPr>
          <w:alias w:val="Escriba los detalles de la ilustración:"/>
          <w:tag w:val="Escriba los detalles de la ilustración:"/>
          <w:id w:val="-879932865"/>
          <w:placeholder>
            <w:docPart w:val="410D6AC9DC904BF0B92F7AB638BE2AD4"/>
          </w:placeholder>
          <w:temporary/>
          <w:showingPlcHdr/>
          <w15:appearance w15:val="hidden"/>
        </w:sdtPr>
        <w:sdtEndPr/>
        <w:sdtContent>
          <w:r w:rsidR="001664A2">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sdtContent>
      </w:sdt>
    </w:p>
    <w:p w14:paraId="1EE3077F" w14:textId="77777777" w:rsidR="004D6B86" w:rsidRDefault="00345333">
      <w:pPr>
        <w:pStyle w:val="Tablailustracin"/>
      </w:pPr>
      <w:r>
        <w:rPr>
          <w:lang w:bidi="es-ES"/>
        </w:rPr>
        <w:t xml:space="preserve">Para obtener más información sobre todos los elementos del formato de estilo APA, vea el </w:t>
      </w:r>
      <w:r>
        <w:rPr>
          <w:rStyle w:val="nfasis"/>
          <w:lang w:bidi="es-ES"/>
        </w:rPr>
        <w:t>Manual de estilo de la APA, 6.ª edición</w:t>
      </w:r>
      <w:r>
        <w:rPr>
          <w:lang w:bidi="es-ES"/>
        </w:rPr>
        <w:t>.</w:t>
      </w:r>
    </w:p>
    <w:sectPr w:rsidR="004D6B86" w:rsidSect="001C4A59">
      <w:headerReference w:type="default" r:id="rId11"/>
      <w:headerReference w:type="first" r:id="rId12"/>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A4CF9" w14:textId="77777777" w:rsidR="006B7BDB" w:rsidRDefault="006B7BDB">
      <w:pPr>
        <w:spacing w:line="240" w:lineRule="auto"/>
      </w:pPr>
      <w:r>
        <w:separator/>
      </w:r>
    </w:p>
    <w:p w14:paraId="2527ACBF" w14:textId="77777777" w:rsidR="006B7BDB" w:rsidRDefault="006B7BDB"/>
  </w:endnote>
  <w:endnote w:type="continuationSeparator" w:id="0">
    <w:p w14:paraId="6A5E4DD4" w14:textId="77777777" w:rsidR="006B7BDB" w:rsidRDefault="006B7BDB">
      <w:pPr>
        <w:spacing w:line="240" w:lineRule="auto"/>
      </w:pPr>
      <w:r>
        <w:continuationSeparator/>
      </w:r>
    </w:p>
    <w:p w14:paraId="3EDCA5F1" w14:textId="77777777" w:rsidR="006B7BDB" w:rsidRDefault="006B7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F8960" w14:textId="77777777" w:rsidR="006B7BDB" w:rsidRDefault="006B7BDB">
      <w:pPr>
        <w:spacing w:line="240" w:lineRule="auto"/>
      </w:pPr>
      <w:r>
        <w:separator/>
      </w:r>
    </w:p>
    <w:p w14:paraId="1075F6ED" w14:textId="77777777" w:rsidR="006B7BDB" w:rsidRDefault="006B7BDB"/>
  </w:footnote>
  <w:footnote w:type="continuationSeparator" w:id="0">
    <w:p w14:paraId="34AD704E" w14:textId="77777777" w:rsidR="006B7BDB" w:rsidRDefault="006B7BDB">
      <w:pPr>
        <w:spacing w:line="240" w:lineRule="auto"/>
      </w:pPr>
      <w:r>
        <w:continuationSeparator/>
      </w:r>
    </w:p>
    <w:p w14:paraId="7CBA1EF9" w14:textId="77777777" w:rsidR="006B7BDB" w:rsidRDefault="006B7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9"/>
      <w:gridCol w:w="1037"/>
    </w:tblGrid>
    <w:tr w:rsidR="004D6B86" w14:paraId="4999F0CF" w14:textId="77777777">
      <w:tc>
        <w:tcPr>
          <w:tcW w:w="8280" w:type="dxa"/>
        </w:tcPr>
        <w:p w14:paraId="3ECEC4EA" w14:textId="4F4FB7C1" w:rsidR="004D6B86" w:rsidRPr="00170521" w:rsidRDefault="006B7BDB" w:rsidP="00170521">
          <w:pPr>
            <w:pStyle w:val="Encabezado"/>
          </w:pPr>
          <w:sdt>
            <w:sdtPr>
              <w:alias w:val="Escriba el título abreviado:"/>
              <w:tag w:val="Escriba el título abreviado:"/>
              <w:id w:val="-582528332"/>
              <w:placeholder/>
              <w15:dataBinding w:prefixMappings="xmlns:ns0='http://schemas.microsoft.com/temp/samples' " w:xpath="/ns0:employees[1]/ns0:employee[1]/ns0:CustomerName[1]" w:storeItemID="{B98E728A-96FF-4995-885C-5AF887AB0C35}" w16sdtdh:storeItemChecksum="NyGUSQ=="/>
              <w15:appearance w15:val="hidden"/>
            </w:sdtPr>
            <w:sdtEndPr/>
            <w:sdtContent>
              <w:r w:rsidR="00F078D7" w:rsidRPr="00F078D7">
                <w:t>Recolección Y Aprovechamiento De Residuos De Café Para La</w:t>
              </w:r>
              <w:r w:rsidR="00F078D7">
                <w:t xml:space="preserve"> </w:t>
              </w:r>
              <w:r w:rsidR="00F078D7" w:rsidRPr="00F078D7">
                <w:t>Elaboración De Asfalto</w:t>
              </w:r>
            </w:sdtContent>
          </w:sdt>
        </w:p>
      </w:tc>
      <w:tc>
        <w:tcPr>
          <w:tcW w:w="1080" w:type="dxa"/>
        </w:tcPr>
        <w:p w14:paraId="1D651316"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31B8096B"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9"/>
      <w:gridCol w:w="1037"/>
    </w:tblGrid>
    <w:tr w:rsidR="004D6B86" w14:paraId="2ACC42EE" w14:textId="77777777">
      <w:tc>
        <w:tcPr>
          <w:tcW w:w="8280" w:type="dxa"/>
        </w:tcPr>
        <w:p w14:paraId="5E47B7ED" w14:textId="41DF85E8" w:rsidR="004D6B86" w:rsidRPr="009F0414" w:rsidRDefault="006B7BDB" w:rsidP="00504F88">
          <w:pPr>
            <w:pStyle w:val="Encabezado"/>
          </w:pPr>
          <w:sdt>
            <w:sdtPr>
              <w:alias w:val="Escriba el título abreviado:"/>
              <w:tag w:val="Escriba el título abreviado:"/>
              <w:id w:val="-211583021"/>
              <w:placeholder/>
              <w15:dataBinding w:prefixMappings="xmlns:ns0='http://schemas.microsoft.com/temp/samples' " w:xpath="/ns0:employees[1]/ns0:employee[1]/ns0:CustomerName[1]" w:storeItemID="{B98E728A-96FF-4995-885C-5AF887AB0C35}" w16sdtdh:storeItemChecksum="NyGUSQ=="/>
              <w15:appearance w15:val="hidden"/>
            </w:sdtPr>
            <w:sdtEndPr/>
            <w:sdtContent>
              <w:r w:rsidR="00F078D7" w:rsidRPr="00F078D7">
                <w:t>Recolección Y Aprovechamiento De Residuos De Café Para La</w:t>
              </w:r>
              <w:r w:rsidR="00F078D7">
                <w:t xml:space="preserve"> </w:t>
              </w:r>
              <w:r w:rsidR="00F078D7" w:rsidRPr="00F078D7">
                <w:t>Elaboración De Asfalto</w:t>
              </w:r>
            </w:sdtContent>
          </w:sdt>
        </w:p>
      </w:tc>
      <w:tc>
        <w:tcPr>
          <w:tcW w:w="1080" w:type="dxa"/>
        </w:tcPr>
        <w:p w14:paraId="0067D7BE"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7930730F"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D7"/>
    <w:rsid w:val="00006BBA"/>
    <w:rsid w:val="0001010E"/>
    <w:rsid w:val="000217F5"/>
    <w:rsid w:val="00097169"/>
    <w:rsid w:val="00114BFA"/>
    <w:rsid w:val="001602E3"/>
    <w:rsid w:val="00160C0C"/>
    <w:rsid w:val="001664A2"/>
    <w:rsid w:val="00170521"/>
    <w:rsid w:val="001B4848"/>
    <w:rsid w:val="001C4A59"/>
    <w:rsid w:val="001F447A"/>
    <w:rsid w:val="001F7399"/>
    <w:rsid w:val="00212319"/>
    <w:rsid w:val="00225BE3"/>
    <w:rsid w:val="00274E0A"/>
    <w:rsid w:val="002B6153"/>
    <w:rsid w:val="002C627C"/>
    <w:rsid w:val="00307586"/>
    <w:rsid w:val="00336906"/>
    <w:rsid w:val="00345333"/>
    <w:rsid w:val="003A06C6"/>
    <w:rsid w:val="003B739C"/>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B015B"/>
    <w:rsid w:val="006B7BDB"/>
    <w:rsid w:val="006C162F"/>
    <w:rsid w:val="006D7EE9"/>
    <w:rsid w:val="006E0205"/>
    <w:rsid w:val="007244DE"/>
    <w:rsid w:val="007435DB"/>
    <w:rsid w:val="0081390C"/>
    <w:rsid w:val="00816831"/>
    <w:rsid w:val="00837D67"/>
    <w:rsid w:val="008747E8"/>
    <w:rsid w:val="008A2A83"/>
    <w:rsid w:val="00910F0E"/>
    <w:rsid w:val="00961AE5"/>
    <w:rsid w:val="009A2C38"/>
    <w:rsid w:val="009F0414"/>
    <w:rsid w:val="00A4757D"/>
    <w:rsid w:val="00A77F6B"/>
    <w:rsid w:val="00A81BB2"/>
    <w:rsid w:val="00AA5C05"/>
    <w:rsid w:val="00B5248A"/>
    <w:rsid w:val="00B9724B"/>
    <w:rsid w:val="00C3438C"/>
    <w:rsid w:val="00C40822"/>
    <w:rsid w:val="00C5686B"/>
    <w:rsid w:val="00C74024"/>
    <w:rsid w:val="00C83B15"/>
    <w:rsid w:val="00C925C8"/>
    <w:rsid w:val="00CB7F84"/>
    <w:rsid w:val="00CF1B55"/>
    <w:rsid w:val="00DA33D3"/>
    <w:rsid w:val="00DB2E59"/>
    <w:rsid w:val="00DB358F"/>
    <w:rsid w:val="00DC44F1"/>
    <w:rsid w:val="00DF6D26"/>
    <w:rsid w:val="00E7305D"/>
    <w:rsid w:val="00EA780C"/>
    <w:rsid w:val="00EB69D3"/>
    <w:rsid w:val="00F078D7"/>
    <w:rsid w:val="00F31D66"/>
    <w:rsid w:val="00F363EC"/>
    <w:rsid w:val="00F413AC"/>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DA5C4B"/>
  <w15:chartTrackingRefBased/>
  <w15:docId w15:val="{DB48D52E-3D41-45CF-8AD6-87CCA5FA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ipervnculo">
    <w:name w:val="Hyperlink"/>
    <w:basedOn w:val="Fuentedeprrafopredeter"/>
    <w:uiPriority w:val="99"/>
    <w:unhideWhenUsed/>
    <w:rsid w:val="003B739C"/>
    <w:rPr>
      <w:color w:val="5F5F5F" w:themeColor="hyperlink"/>
      <w:u w:val="single"/>
    </w:rPr>
  </w:style>
  <w:style w:type="character" w:styleId="Mencinsinresolver">
    <w:name w:val="Unresolved Mention"/>
    <w:basedOn w:val="Fuentedeprrafopredeter"/>
    <w:uiPriority w:val="99"/>
    <w:semiHidden/>
    <w:unhideWhenUsed/>
    <w:rsid w:val="003B7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B0EC2EAC0D4281B103A520002A3505"/>
        <w:category>
          <w:name w:val="General"/>
          <w:gallery w:val="placeholder"/>
        </w:category>
        <w:types>
          <w:type w:val="bbPlcHdr"/>
        </w:types>
        <w:behaviors>
          <w:behavior w:val="content"/>
        </w:behaviors>
        <w:guid w:val="{E77206DD-66C5-4131-9F48-E7389FF678CB}"/>
      </w:docPartPr>
      <w:docPartBody>
        <w:p w:rsidR="00000000" w:rsidRDefault="00D61C3F">
          <w:pPr>
            <w:pStyle w:val="49B0EC2EAC0D4281B103A520002A3505"/>
          </w:pPr>
          <w:r>
            <w:rPr>
              <w:lang w:bidi="es-ES"/>
            </w:rPr>
            <w:t>Agregue el título aquí, hasta 12 palabras, en una o dos líneas</w:t>
          </w:r>
        </w:p>
      </w:docPartBody>
    </w:docPart>
    <w:docPart>
      <w:docPartPr>
        <w:name w:val="AB05B65DB319402884D2D257802219F7"/>
        <w:category>
          <w:name w:val="General"/>
          <w:gallery w:val="placeholder"/>
        </w:category>
        <w:types>
          <w:type w:val="bbPlcHdr"/>
        </w:types>
        <w:behaviors>
          <w:behavior w:val="content"/>
        </w:behaviors>
        <w:guid w:val="{EF5C820B-FBC4-44DA-992A-EF3CFDB6FBF5}"/>
      </w:docPartPr>
      <w:docPartBody>
        <w:p w:rsidR="00000000" w:rsidRDefault="00D61C3F">
          <w:pPr>
            <w:pStyle w:val="AB05B65DB319402884D2D257802219F7"/>
          </w:pPr>
          <w:r>
            <w:rPr>
              <w:lang w:bidi="es-ES"/>
            </w:rPr>
            <w:t>Nombre y apellidos de los autores, omitir títulos y grados</w:t>
          </w:r>
        </w:p>
      </w:docPartBody>
    </w:docPart>
    <w:docPart>
      <w:docPartPr>
        <w:name w:val="7723F96FA0AC44678CC3423B280CE8E6"/>
        <w:category>
          <w:name w:val="General"/>
          <w:gallery w:val="placeholder"/>
        </w:category>
        <w:types>
          <w:type w:val="bbPlcHdr"/>
        </w:types>
        <w:behaviors>
          <w:behavior w:val="content"/>
        </w:behaviors>
        <w:guid w:val="{ED01F94F-F27C-45AF-ABBC-956F4B24AEE7}"/>
      </w:docPartPr>
      <w:docPartBody>
        <w:p w:rsidR="00000000" w:rsidRDefault="00D61C3F">
          <w:pPr>
            <w:pStyle w:val="7723F96FA0AC44678CC3423B280CE8E6"/>
          </w:pPr>
          <w:r>
            <w:rPr>
              <w:lang w:bidi="es-ES"/>
            </w:rPr>
            <w:t>Afiliaciones institucionales</w:t>
          </w:r>
        </w:p>
      </w:docPartBody>
    </w:docPart>
    <w:docPart>
      <w:docPartPr>
        <w:name w:val="2CBE19088101492193972F788C42DA5A"/>
        <w:category>
          <w:name w:val="General"/>
          <w:gallery w:val="placeholder"/>
        </w:category>
        <w:types>
          <w:type w:val="bbPlcHdr"/>
        </w:types>
        <w:behaviors>
          <w:behavior w:val="content"/>
        </w:behaviors>
        <w:guid w:val="{8B272816-479F-436C-8115-41833F9B1AE0}"/>
      </w:docPartPr>
      <w:docPartBody>
        <w:p w:rsidR="00000000" w:rsidRDefault="00D61C3F">
          <w:pPr>
            <w:pStyle w:val="2CBE19088101492193972F788C42DA5A"/>
          </w:pPr>
          <w:r>
            <w:rPr>
              <w:rStyle w:val="Refdenotaalpie"/>
              <w:lang w:bidi="es-ES"/>
            </w:rPr>
            <w:t>1</w:t>
          </w:r>
          <w:r>
            <w:rPr>
              <w:lang w:bidi="es-ES"/>
            </w:rPr>
            <w:t>Agregue notas al pie, si corresponde, en su propia página después de las referencias.</w:t>
          </w:r>
          <w:r>
            <w:rPr>
              <w:lang w:bidi="es-ES"/>
            </w:rPr>
            <w:t xml:space="preserve">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w:t>
          </w:r>
          <w:r>
            <w:rPr>
              <w:rStyle w:val="nfasis"/>
              <w:lang w:bidi="es-ES"/>
            </w:rPr>
            <w:t xml:space="preserve"> página del contenido del cuerpo de esta plantilla.)</w:t>
          </w:r>
        </w:p>
      </w:docPartBody>
    </w:docPart>
    <w:docPart>
      <w:docPartPr>
        <w:name w:val="94313C9A2A534E3BA7FB5389450DF0C2"/>
        <w:category>
          <w:name w:val="General"/>
          <w:gallery w:val="placeholder"/>
        </w:category>
        <w:types>
          <w:type w:val="bbPlcHdr"/>
        </w:types>
        <w:behaviors>
          <w:behavior w:val="content"/>
        </w:behaviors>
        <w:guid w:val="{513A6546-B837-4DC0-AC15-75C28A93232D}"/>
      </w:docPartPr>
      <w:docPartBody>
        <w:p w:rsidR="00000000" w:rsidRDefault="00D61C3F">
          <w:pPr>
            <w:pStyle w:val="94313C9A2A534E3BA7FB5389450DF0C2"/>
          </w:pPr>
          <w:r>
            <w:rPr>
              <w:rStyle w:val="nfasis"/>
              <w:lang w:bidi="es-ES"/>
            </w:rPr>
            <w:t>Título de tabla</w:t>
          </w:r>
        </w:p>
      </w:docPartBody>
    </w:docPart>
    <w:docPart>
      <w:docPartPr>
        <w:name w:val="2E8AD392DC514658BD2A635C4B6EC0AE"/>
        <w:category>
          <w:name w:val="General"/>
          <w:gallery w:val="placeholder"/>
        </w:category>
        <w:types>
          <w:type w:val="bbPlcHdr"/>
        </w:types>
        <w:behaviors>
          <w:behavior w:val="content"/>
        </w:behaviors>
        <w:guid w:val="{AF460C3A-150A-4672-9BCB-6A2ABD9CB93F}"/>
      </w:docPartPr>
      <w:docPartBody>
        <w:p w:rsidR="00000000" w:rsidRDefault="00D61C3F">
          <w:pPr>
            <w:pStyle w:val="2E8AD392DC514658BD2A635C4B6EC0AE"/>
          </w:pPr>
          <w:r w:rsidRPr="003F7CBD">
            <w:rPr>
              <w:lang w:bidi="es-ES"/>
            </w:rPr>
            <w:t>Encabezado de columna</w:t>
          </w:r>
        </w:p>
      </w:docPartBody>
    </w:docPart>
    <w:docPart>
      <w:docPartPr>
        <w:name w:val="8FB359F6A7F4483FB89C4E00C3D054B7"/>
        <w:category>
          <w:name w:val="General"/>
          <w:gallery w:val="placeholder"/>
        </w:category>
        <w:types>
          <w:type w:val="bbPlcHdr"/>
        </w:types>
        <w:behaviors>
          <w:behavior w:val="content"/>
        </w:behaviors>
        <w:guid w:val="{0CCE4C18-5440-45A3-B57A-06690F1E6C3C}"/>
      </w:docPartPr>
      <w:docPartBody>
        <w:p w:rsidR="00000000" w:rsidRDefault="00D61C3F">
          <w:pPr>
            <w:pStyle w:val="8FB359F6A7F4483FB89C4E00C3D054B7"/>
          </w:pPr>
          <w:r w:rsidRPr="003F7CBD">
            <w:rPr>
              <w:lang w:bidi="es-ES"/>
            </w:rPr>
            <w:t>Encabezado de columna</w:t>
          </w:r>
        </w:p>
      </w:docPartBody>
    </w:docPart>
    <w:docPart>
      <w:docPartPr>
        <w:name w:val="8E4BD60A88654C589274F064DDA4C9DD"/>
        <w:category>
          <w:name w:val="General"/>
          <w:gallery w:val="placeholder"/>
        </w:category>
        <w:types>
          <w:type w:val="bbPlcHdr"/>
        </w:types>
        <w:behaviors>
          <w:behavior w:val="content"/>
        </w:behaviors>
        <w:guid w:val="{07EF0761-2799-43B7-B549-E781B2F81AD1}"/>
      </w:docPartPr>
      <w:docPartBody>
        <w:p w:rsidR="00000000" w:rsidRDefault="00D61C3F">
          <w:pPr>
            <w:pStyle w:val="8E4BD60A88654C589274F064DDA4C9DD"/>
          </w:pPr>
          <w:r w:rsidRPr="003F7CBD">
            <w:rPr>
              <w:lang w:bidi="es-ES"/>
            </w:rPr>
            <w:t>Encabezado de columna</w:t>
          </w:r>
        </w:p>
      </w:docPartBody>
    </w:docPart>
    <w:docPart>
      <w:docPartPr>
        <w:name w:val="AB200350010B457E8D3B3FF605A839C3"/>
        <w:category>
          <w:name w:val="General"/>
          <w:gallery w:val="placeholder"/>
        </w:category>
        <w:types>
          <w:type w:val="bbPlcHdr"/>
        </w:types>
        <w:behaviors>
          <w:behavior w:val="content"/>
        </w:behaviors>
        <w:guid w:val="{10A8EA56-59C0-4DFA-BA19-50D4D4B58C38}"/>
      </w:docPartPr>
      <w:docPartBody>
        <w:p w:rsidR="00000000" w:rsidRDefault="00D61C3F">
          <w:pPr>
            <w:pStyle w:val="AB200350010B457E8D3B3FF605A839C3"/>
          </w:pPr>
          <w:r w:rsidRPr="003F7CBD">
            <w:rPr>
              <w:lang w:bidi="es-ES"/>
            </w:rPr>
            <w:t>Encabezado de columna</w:t>
          </w:r>
        </w:p>
      </w:docPartBody>
    </w:docPart>
    <w:docPart>
      <w:docPartPr>
        <w:name w:val="57DB2D1812A14C6B965729AF32E0E4B1"/>
        <w:category>
          <w:name w:val="General"/>
          <w:gallery w:val="placeholder"/>
        </w:category>
        <w:types>
          <w:type w:val="bbPlcHdr"/>
        </w:types>
        <w:behaviors>
          <w:behavior w:val="content"/>
        </w:behaviors>
        <w:guid w:val="{C4B21AF0-F032-447C-B9AD-6BB235EBEAB1}"/>
      </w:docPartPr>
      <w:docPartBody>
        <w:p w:rsidR="00000000" w:rsidRDefault="00D61C3F">
          <w:pPr>
            <w:pStyle w:val="57DB2D1812A14C6B965729AF32E0E4B1"/>
          </w:pPr>
          <w:r w:rsidRPr="003F7CBD">
            <w:rPr>
              <w:lang w:bidi="es-ES"/>
            </w:rPr>
            <w:t>Encabezado de columna</w:t>
          </w:r>
        </w:p>
      </w:docPartBody>
    </w:docPart>
    <w:docPart>
      <w:docPartPr>
        <w:name w:val="4EEA51559B1146A98879117477A841B4"/>
        <w:category>
          <w:name w:val="General"/>
          <w:gallery w:val="placeholder"/>
        </w:category>
        <w:types>
          <w:type w:val="bbPlcHdr"/>
        </w:types>
        <w:behaviors>
          <w:behavior w:val="content"/>
        </w:behaviors>
        <w:guid w:val="{4B1B3A05-0B6F-4861-AC7E-9B2CF6FBE219}"/>
      </w:docPartPr>
      <w:docPartBody>
        <w:p w:rsidR="00000000" w:rsidRDefault="00D61C3F">
          <w:pPr>
            <w:pStyle w:val="4EEA51559B1146A98879117477A841B4"/>
          </w:pPr>
          <w:r w:rsidRPr="003F7CBD">
            <w:rPr>
              <w:lang w:bidi="es-ES"/>
            </w:rPr>
            <w:t>Encabezado de fila</w:t>
          </w:r>
        </w:p>
      </w:docPartBody>
    </w:docPart>
    <w:docPart>
      <w:docPartPr>
        <w:name w:val="79E26911325F442789EBA65DACCBC661"/>
        <w:category>
          <w:name w:val="General"/>
          <w:gallery w:val="placeholder"/>
        </w:category>
        <w:types>
          <w:type w:val="bbPlcHdr"/>
        </w:types>
        <w:behaviors>
          <w:behavior w:val="content"/>
        </w:behaviors>
        <w:guid w:val="{2E9EF565-21DC-4935-B4DB-A352B6796BC7}"/>
      </w:docPartPr>
      <w:docPartBody>
        <w:p w:rsidR="00000000" w:rsidRDefault="00D61C3F">
          <w:pPr>
            <w:pStyle w:val="79E26911325F442789EBA65DACCBC661"/>
          </w:pPr>
          <w:r w:rsidRPr="003F7CBD">
            <w:rPr>
              <w:lang w:bidi="es-ES"/>
            </w:rPr>
            <w:t>123</w:t>
          </w:r>
        </w:p>
      </w:docPartBody>
    </w:docPart>
    <w:docPart>
      <w:docPartPr>
        <w:name w:val="86AECADC52BB48AFA0F6D992C4C3863E"/>
        <w:category>
          <w:name w:val="General"/>
          <w:gallery w:val="placeholder"/>
        </w:category>
        <w:types>
          <w:type w:val="bbPlcHdr"/>
        </w:types>
        <w:behaviors>
          <w:behavior w:val="content"/>
        </w:behaviors>
        <w:guid w:val="{C6D051E6-0FF1-45DD-BB77-A27B9E12D698}"/>
      </w:docPartPr>
      <w:docPartBody>
        <w:p w:rsidR="00000000" w:rsidRDefault="00D61C3F">
          <w:pPr>
            <w:pStyle w:val="86AECADC52BB48AFA0F6D992C4C3863E"/>
          </w:pPr>
          <w:r w:rsidRPr="003F7CBD">
            <w:rPr>
              <w:lang w:bidi="es-ES"/>
            </w:rPr>
            <w:t>123</w:t>
          </w:r>
        </w:p>
      </w:docPartBody>
    </w:docPart>
    <w:docPart>
      <w:docPartPr>
        <w:name w:val="8F33D78CD9114B078124B5A379E7D2E7"/>
        <w:category>
          <w:name w:val="General"/>
          <w:gallery w:val="placeholder"/>
        </w:category>
        <w:types>
          <w:type w:val="bbPlcHdr"/>
        </w:types>
        <w:behaviors>
          <w:behavior w:val="content"/>
        </w:behaviors>
        <w:guid w:val="{41FDF093-D300-4333-A18B-45D8CF1402BB}"/>
      </w:docPartPr>
      <w:docPartBody>
        <w:p w:rsidR="00000000" w:rsidRDefault="00D61C3F">
          <w:pPr>
            <w:pStyle w:val="8F33D78CD9114B078124B5A379E7D2E7"/>
          </w:pPr>
          <w:r w:rsidRPr="003F7CBD">
            <w:rPr>
              <w:lang w:bidi="es-ES"/>
            </w:rPr>
            <w:t>123</w:t>
          </w:r>
        </w:p>
      </w:docPartBody>
    </w:docPart>
    <w:docPart>
      <w:docPartPr>
        <w:name w:val="3330CE69B54049EF9FEFBC896E27308A"/>
        <w:category>
          <w:name w:val="General"/>
          <w:gallery w:val="placeholder"/>
        </w:category>
        <w:types>
          <w:type w:val="bbPlcHdr"/>
        </w:types>
        <w:behaviors>
          <w:behavior w:val="content"/>
        </w:behaviors>
        <w:guid w:val="{57554F34-705E-4CE5-9E93-1EDC8691E165}"/>
      </w:docPartPr>
      <w:docPartBody>
        <w:p w:rsidR="00000000" w:rsidRDefault="00D61C3F">
          <w:pPr>
            <w:pStyle w:val="3330CE69B54049EF9FEFBC896E27308A"/>
          </w:pPr>
          <w:r w:rsidRPr="003F7CBD">
            <w:rPr>
              <w:lang w:bidi="es-ES"/>
            </w:rPr>
            <w:t>123</w:t>
          </w:r>
        </w:p>
      </w:docPartBody>
    </w:docPart>
    <w:docPart>
      <w:docPartPr>
        <w:name w:val="617B3096F71648AD80BCB0F7025C7F25"/>
        <w:category>
          <w:name w:val="General"/>
          <w:gallery w:val="placeholder"/>
        </w:category>
        <w:types>
          <w:type w:val="bbPlcHdr"/>
        </w:types>
        <w:behaviors>
          <w:behavior w:val="content"/>
        </w:behaviors>
        <w:guid w:val="{4759C1B7-C354-420A-8808-7C0D28E1D314}"/>
      </w:docPartPr>
      <w:docPartBody>
        <w:p w:rsidR="00000000" w:rsidRDefault="00D61C3F">
          <w:pPr>
            <w:pStyle w:val="617B3096F71648AD80BCB0F7025C7F25"/>
          </w:pPr>
          <w:r w:rsidRPr="003F7CBD">
            <w:rPr>
              <w:lang w:bidi="es-ES"/>
            </w:rPr>
            <w:t>Encabezado de fila</w:t>
          </w:r>
        </w:p>
      </w:docPartBody>
    </w:docPart>
    <w:docPart>
      <w:docPartPr>
        <w:name w:val="A07383958BC6431AB2E0A422C650D327"/>
        <w:category>
          <w:name w:val="General"/>
          <w:gallery w:val="placeholder"/>
        </w:category>
        <w:types>
          <w:type w:val="bbPlcHdr"/>
        </w:types>
        <w:behaviors>
          <w:behavior w:val="content"/>
        </w:behaviors>
        <w:guid w:val="{2356DF82-5D24-4727-8DB8-1894CA5E1B08}"/>
      </w:docPartPr>
      <w:docPartBody>
        <w:p w:rsidR="00000000" w:rsidRDefault="00D61C3F">
          <w:pPr>
            <w:pStyle w:val="A07383958BC6431AB2E0A422C650D327"/>
          </w:pPr>
          <w:r w:rsidRPr="003F7CBD">
            <w:rPr>
              <w:lang w:bidi="es-ES"/>
            </w:rPr>
            <w:t>456</w:t>
          </w:r>
        </w:p>
      </w:docPartBody>
    </w:docPart>
    <w:docPart>
      <w:docPartPr>
        <w:name w:val="982662D6D4594A2E888F3C20D8C903F3"/>
        <w:category>
          <w:name w:val="General"/>
          <w:gallery w:val="placeholder"/>
        </w:category>
        <w:types>
          <w:type w:val="bbPlcHdr"/>
        </w:types>
        <w:behaviors>
          <w:behavior w:val="content"/>
        </w:behaviors>
        <w:guid w:val="{35DA1E9C-E420-4AC3-B7F1-71D4F111DD64}"/>
      </w:docPartPr>
      <w:docPartBody>
        <w:p w:rsidR="00000000" w:rsidRDefault="00D61C3F">
          <w:pPr>
            <w:pStyle w:val="982662D6D4594A2E888F3C20D8C903F3"/>
          </w:pPr>
          <w:r w:rsidRPr="003F7CBD">
            <w:rPr>
              <w:lang w:bidi="es-ES"/>
            </w:rPr>
            <w:t>456</w:t>
          </w:r>
        </w:p>
      </w:docPartBody>
    </w:docPart>
    <w:docPart>
      <w:docPartPr>
        <w:name w:val="BCC1D89F487F45E694D9A56380A68359"/>
        <w:category>
          <w:name w:val="General"/>
          <w:gallery w:val="placeholder"/>
        </w:category>
        <w:types>
          <w:type w:val="bbPlcHdr"/>
        </w:types>
        <w:behaviors>
          <w:behavior w:val="content"/>
        </w:behaviors>
        <w:guid w:val="{ECCE7A30-2CD7-4F86-B21F-B69E0952FBFF}"/>
      </w:docPartPr>
      <w:docPartBody>
        <w:p w:rsidR="00000000" w:rsidRDefault="00D61C3F">
          <w:pPr>
            <w:pStyle w:val="BCC1D89F487F45E694D9A56380A68359"/>
          </w:pPr>
          <w:r w:rsidRPr="003F7CBD">
            <w:rPr>
              <w:lang w:bidi="es-ES"/>
            </w:rPr>
            <w:t>456</w:t>
          </w:r>
        </w:p>
      </w:docPartBody>
    </w:docPart>
    <w:docPart>
      <w:docPartPr>
        <w:name w:val="317FA17110F440DCA6A54DCC51B277FF"/>
        <w:category>
          <w:name w:val="General"/>
          <w:gallery w:val="placeholder"/>
        </w:category>
        <w:types>
          <w:type w:val="bbPlcHdr"/>
        </w:types>
        <w:behaviors>
          <w:behavior w:val="content"/>
        </w:behaviors>
        <w:guid w:val="{6F7251B6-1DE6-4D98-8E6F-6A35FB199506}"/>
      </w:docPartPr>
      <w:docPartBody>
        <w:p w:rsidR="00000000" w:rsidRDefault="00D61C3F">
          <w:pPr>
            <w:pStyle w:val="317FA17110F440DCA6A54DCC51B277FF"/>
          </w:pPr>
          <w:r w:rsidRPr="003F7CBD">
            <w:rPr>
              <w:lang w:bidi="es-ES"/>
            </w:rPr>
            <w:t>456</w:t>
          </w:r>
        </w:p>
      </w:docPartBody>
    </w:docPart>
    <w:docPart>
      <w:docPartPr>
        <w:name w:val="F175D3C7F08A43B68F720B4A9BB067DB"/>
        <w:category>
          <w:name w:val="General"/>
          <w:gallery w:val="placeholder"/>
        </w:category>
        <w:types>
          <w:type w:val="bbPlcHdr"/>
        </w:types>
        <w:behaviors>
          <w:behavior w:val="content"/>
        </w:behaviors>
        <w:guid w:val="{BA29DBCF-9972-4BA0-BB56-BE9B6A3BA103}"/>
      </w:docPartPr>
      <w:docPartBody>
        <w:p w:rsidR="00000000" w:rsidRDefault="00D61C3F">
          <w:pPr>
            <w:pStyle w:val="F175D3C7F08A43B68F720B4A9BB067DB"/>
          </w:pPr>
          <w:r w:rsidRPr="003F7CBD">
            <w:rPr>
              <w:lang w:bidi="es-ES"/>
            </w:rPr>
            <w:t>Encabezado de fila</w:t>
          </w:r>
        </w:p>
      </w:docPartBody>
    </w:docPart>
    <w:docPart>
      <w:docPartPr>
        <w:name w:val="02E0E538302E4DE6A74DC82DDEDB65D9"/>
        <w:category>
          <w:name w:val="General"/>
          <w:gallery w:val="placeholder"/>
        </w:category>
        <w:types>
          <w:type w:val="bbPlcHdr"/>
        </w:types>
        <w:behaviors>
          <w:behavior w:val="content"/>
        </w:behaviors>
        <w:guid w:val="{38671F50-A776-4DD2-8B95-869EAD5F3641}"/>
      </w:docPartPr>
      <w:docPartBody>
        <w:p w:rsidR="00000000" w:rsidRDefault="00D61C3F">
          <w:pPr>
            <w:pStyle w:val="02E0E538302E4DE6A74DC82DDEDB65D9"/>
          </w:pPr>
          <w:r w:rsidRPr="003F7CBD">
            <w:rPr>
              <w:lang w:bidi="es-ES"/>
            </w:rPr>
            <w:t>789</w:t>
          </w:r>
        </w:p>
      </w:docPartBody>
    </w:docPart>
    <w:docPart>
      <w:docPartPr>
        <w:name w:val="EECFD5E230B64DC0950B382247DD3F79"/>
        <w:category>
          <w:name w:val="General"/>
          <w:gallery w:val="placeholder"/>
        </w:category>
        <w:types>
          <w:type w:val="bbPlcHdr"/>
        </w:types>
        <w:behaviors>
          <w:behavior w:val="content"/>
        </w:behaviors>
        <w:guid w:val="{F5965EE2-B1A3-4644-846D-00DFDB32B16D}"/>
      </w:docPartPr>
      <w:docPartBody>
        <w:p w:rsidR="00000000" w:rsidRDefault="00D61C3F">
          <w:pPr>
            <w:pStyle w:val="EECFD5E230B64DC0950B382247DD3F79"/>
          </w:pPr>
          <w:r w:rsidRPr="003F7CBD">
            <w:rPr>
              <w:lang w:bidi="es-ES"/>
            </w:rPr>
            <w:t>789</w:t>
          </w:r>
        </w:p>
      </w:docPartBody>
    </w:docPart>
    <w:docPart>
      <w:docPartPr>
        <w:name w:val="90F0F10AA37440418B92EA5C3F065D95"/>
        <w:category>
          <w:name w:val="General"/>
          <w:gallery w:val="placeholder"/>
        </w:category>
        <w:types>
          <w:type w:val="bbPlcHdr"/>
        </w:types>
        <w:behaviors>
          <w:behavior w:val="content"/>
        </w:behaviors>
        <w:guid w:val="{56A1884C-9D70-4F66-898C-1B6B077D875D}"/>
      </w:docPartPr>
      <w:docPartBody>
        <w:p w:rsidR="00000000" w:rsidRDefault="00D61C3F">
          <w:pPr>
            <w:pStyle w:val="90F0F10AA37440418B92EA5C3F065D95"/>
          </w:pPr>
          <w:r w:rsidRPr="003F7CBD">
            <w:rPr>
              <w:lang w:bidi="es-ES"/>
            </w:rPr>
            <w:t>789</w:t>
          </w:r>
        </w:p>
      </w:docPartBody>
    </w:docPart>
    <w:docPart>
      <w:docPartPr>
        <w:name w:val="77F0254C9FE44DE8968D613B2E956315"/>
        <w:category>
          <w:name w:val="General"/>
          <w:gallery w:val="placeholder"/>
        </w:category>
        <w:types>
          <w:type w:val="bbPlcHdr"/>
        </w:types>
        <w:behaviors>
          <w:behavior w:val="content"/>
        </w:behaviors>
        <w:guid w:val="{5270F5E5-8306-4153-89EA-B934333A0108}"/>
      </w:docPartPr>
      <w:docPartBody>
        <w:p w:rsidR="00000000" w:rsidRDefault="00D61C3F">
          <w:pPr>
            <w:pStyle w:val="77F0254C9FE44DE8968D613B2E956315"/>
          </w:pPr>
          <w:r w:rsidRPr="003F7CBD">
            <w:rPr>
              <w:lang w:bidi="es-ES"/>
            </w:rPr>
            <w:t>789</w:t>
          </w:r>
        </w:p>
      </w:docPartBody>
    </w:docPart>
    <w:docPart>
      <w:docPartPr>
        <w:name w:val="853AB86C8DBC49B4B35A0EC37BD9EDE8"/>
        <w:category>
          <w:name w:val="General"/>
          <w:gallery w:val="placeholder"/>
        </w:category>
        <w:types>
          <w:type w:val="bbPlcHdr"/>
        </w:types>
        <w:behaviors>
          <w:behavior w:val="content"/>
        </w:behaviors>
        <w:guid w:val="{695D22B9-5439-41E2-9366-3FA2DC31DA5E}"/>
      </w:docPartPr>
      <w:docPartBody>
        <w:p w:rsidR="00000000" w:rsidRDefault="00D61C3F">
          <w:pPr>
            <w:pStyle w:val="853AB86C8DBC49B4B35A0EC37BD9EDE8"/>
          </w:pPr>
          <w:r w:rsidRPr="003F7CBD">
            <w:rPr>
              <w:lang w:bidi="es-ES"/>
            </w:rPr>
            <w:t>Encabezado de fila</w:t>
          </w:r>
        </w:p>
      </w:docPartBody>
    </w:docPart>
    <w:docPart>
      <w:docPartPr>
        <w:name w:val="19F83B2916BF4C9691DA7ABB8F8C666E"/>
        <w:category>
          <w:name w:val="General"/>
          <w:gallery w:val="placeholder"/>
        </w:category>
        <w:types>
          <w:type w:val="bbPlcHdr"/>
        </w:types>
        <w:behaviors>
          <w:behavior w:val="content"/>
        </w:behaviors>
        <w:guid w:val="{87AA9663-52A3-4B66-A1B6-B8733C1F7803}"/>
      </w:docPartPr>
      <w:docPartBody>
        <w:p w:rsidR="00000000" w:rsidRDefault="00D61C3F">
          <w:pPr>
            <w:pStyle w:val="19F83B2916BF4C9691DA7ABB8F8C666E"/>
          </w:pPr>
          <w:r w:rsidRPr="003F7CBD">
            <w:rPr>
              <w:lang w:bidi="es-ES"/>
            </w:rPr>
            <w:t>123</w:t>
          </w:r>
        </w:p>
      </w:docPartBody>
    </w:docPart>
    <w:docPart>
      <w:docPartPr>
        <w:name w:val="AE0277B7329A401483F0FCE561E2AF7A"/>
        <w:category>
          <w:name w:val="General"/>
          <w:gallery w:val="placeholder"/>
        </w:category>
        <w:types>
          <w:type w:val="bbPlcHdr"/>
        </w:types>
        <w:behaviors>
          <w:behavior w:val="content"/>
        </w:behaviors>
        <w:guid w:val="{AB390615-29AE-4121-AEFE-C4508A1F6836}"/>
      </w:docPartPr>
      <w:docPartBody>
        <w:p w:rsidR="00000000" w:rsidRDefault="00D61C3F">
          <w:pPr>
            <w:pStyle w:val="AE0277B7329A401483F0FCE561E2AF7A"/>
          </w:pPr>
          <w:r w:rsidRPr="003F7CBD">
            <w:rPr>
              <w:lang w:bidi="es-ES"/>
            </w:rPr>
            <w:t>123</w:t>
          </w:r>
        </w:p>
      </w:docPartBody>
    </w:docPart>
    <w:docPart>
      <w:docPartPr>
        <w:name w:val="4F2EB25CA29F462CAEB77E4A91719278"/>
        <w:category>
          <w:name w:val="General"/>
          <w:gallery w:val="placeholder"/>
        </w:category>
        <w:types>
          <w:type w:val="bbPlcHdr"/>
        </w:types>
        <w:behaviors>
          <w:behavior w:val="content"/>
        </w:behaviors>
        <w:guid w:val="{6DC6FC76-3482-4E58-B262-E96B6FB4AFF1}"/>
      </w:docPartPr>
      <w:docPartBody>
        <w:p w:rsidR="00000000" w:rsidRDefault="00D61C3F">
          <w:pPr>
            <w:pStyle w:val="4F2EB25CA29F462CAEB77E4A91719278"/>
          </w:pPr>
          <w:r w:rsidRPr="003F7CBD">
            <w:rPr>
              <w:lang w:bidi="es-ES"/>
            </w:rPr>
            <w:t>123</w:t>
          </w:r>
        </w:p>
      </w:docPartBody>
    </w:docPart>
    <w:docPart>
      <w:docPartPr>
        <w:name w:val="752E49EBC7164B9A80C7C70C06092825"/>
        <w:category>
          <w:name w:val="General"/>
          <w:gallery w:val="placeholder"/>
        </w:category>
        <w:types>
          <w:type w:val="bbPlcHdr"/>
        </w:types>
        <w:behaviors>
          <w:behavior w:val="content"/>
        </w:behaviors>
        <w:guid w:val="{6BCF2074-0E0A-429A-86DF-C6D22044D710}"/>
      </w:docPartPr>
      <w:docPartBody>
        <w:p w:rsidR="00000000" w:rsidRDefault="00D61C3F">
          <w:pPr>
            <w:pStyle w:val="752E49EBC7164B9A80C7C70C06092825"/>
          </w:pPr>
          <w:r w:rsidRPr="003F7CBD">
            <w:rPr>
              <w:lang w:bidi="es-ES"/>
            </w:rPr>
            <w:t>123</w:t>
          </w:r>
        </w:p>
      </w:docPartBody>
    </w:docPart>
    <w:docPart>
      <w:docPartPr>
        <w:name w:val="C668E25AEB824D54A32828B8A3588005"/>
        <w:category>
          <w:name w:val="General"/>
          <w:gallery w:val="placeholder"/>
        </w:category>
        <w:types>
          <w:type w:val="bbPlcHdr"/>
        </w:types>
        <w:behaviors>
          <w:behavior w:val="content"/>
        </w:behaviors>
        <w:guid w:val="{94673C16-3146-44F7-8E3E-89F6C2F8910C}"/>
      </w:docPartPr>
      <w:docPartBody>
        <w:p w:rsidR="00000000" w:rsidRDefault="00D61C3F">
          <w:pPr>
            <w:pStyle w:val="C668E25AEB824D54A32828B8A3588005"/>
          </w:pPr>
          <w:r w:rsidRPr="003F7CBD">
            <w:rPr>
              <w:lang w:bidi="es-ES"/>
            </w:rPr>
            <w:t>Encabezado de fila</w:t>
          </w:r>
        </w:p>
      </w:docPartBody>
    </w:docPart>
    <w:docPart>
      <w:docPartPr>
        <w:name w:val="79239D7AFB264C65A19B8055E6930229"/>
        <w:category>
          <w:name w:val="General"/>
          <w:gallery w:val="placeholder"/>
        </w:category>
        <w:types>
          <w:type w:val="bbPlcHdr"/>
        </w:types>
        <w:behaviors>
          <w:behavior w:val="content"/>
        </w:behaviors>
        <w:guid w:val="{DC1FACCE-5039-44D8-8762-85E824019B0A}"/>
      </w:docPartPr>
      <w:docPartBody>
        <w:p w:rsidR="00000000" w:rsidRDefault="00D61C3F">
          <w:pPr>
            <w:pStyle w:val="79239D7AFB264C65A19B8055E6930229"/>
          </w:pPr>
          <w:r w:rsidRPr="003F7CBD">
            <w:rPr>
              <w:lang w:bidi="es-ES"/>
            </w:rPr>
            <w:t>456</w:t>
          </w:r>
        </w:p>
      </w:docPartBody>
    </w:docPart>
    <w:docPart>
      <w:docPartPr>
        <w:name w:val="D58B479D5D834DD3AF75C0EC3FDAD141"/>
        <w:category>
          <w:name w:val="General"/>
          <w:gallery w:val="placeholder"/>
        </w:category>
        <w:types>
          <w:type w:val="bbPlcHdr"/>
        </w:types>
        <w:behaviors>
          <w:behavior w:val="content"/>
        </w:behaviors>
        <w:guid w:val="{F3182D58-EE0F-4036-9FA0-ABA70EE50AD8}"/>
      </w:docPartPr>
      <w:docPartBody>
        <w:p w:rsidR="00000000" w:rsidRDefault="00D61C3F">
          <w:pPr>
            <w:pStyle w:val="D58B479D5D834DD3AF75C0EC3FDAD141"/>
          </w:pPr>
          <w:r w:rsidRPr="003F7CBD">
            <w:rPr>
              <w:lang w:bidi="es-ES"/>
            </w:rPr>
            <w:t>456</w:t>
          </w:r>
        </w:p>
      </w:docPartBody>
    </w:docPart>
    <w:docPart>
      <w:docPartPr>
        <w:name w:val="2B8A11414D12457E80428823A8E23DFF"/>
        <w:category>
          <w:name w:val="General"/>
          <w:gallery w:val="placeholder"/>
        </w:category>
        <w:types>
          <w:type w:val="bbPlcHdr"/>
        </w:types>
        <w:behaviors>
          <w:behavior w:val="content"/>
        </w:behaviors>
        <w:guid w:val="{ECCF54D9-298E-4CBF-BAF4-1ACD37B46D12}"/>
      </w:docPartPr>
      <w:docPartBody>
        <w:p w:rsidR="00000000" w:rsidRDefault="00D61C3F">
          <w:pPr>
            <w:pStyle w:val="2B8A11414D12457E80428823A8E23DFF"/>
          </w:pPr>
          <w:r w:rsidRPr="003F7CBD">
            <w:rPr>
              <w:lang w:bidi="es-ES"/>
            </w:rPr>
            <w:t>456</w:t>
          </w:r>
        </w:p>
      </w:docPartBody>
    </w:docPart>
    <w:docPart>
      <w:docPartPr>
        <w:name w:val="8EC2F898D710493D97F93DF92525FFD6"/>
        <w:category>
          <w:name w:val="General"/>
          <w:gallery w:val="placeholder"/>
        </w:category>
        <w:types>
          <w:type w:val="bbPlcHdr"/>
        </w:types>
        <w:behaviors>
          <w:behavior w:val="content"/>
        </w:behaviors>
        <w:guid w:val="{1BA9E5DE-13CC-479E-9ABC-7953F5EDF6A0}"/>
      </w:docPartPr>
      <w:docPartBody>
        <w:p w:rsidR="00000000" w:rsidRDefault="00D61C3F">
          <w:pPr>
            <w:pStyle w:val="8EC2F898D710493D97F93DF92525FFD6"/>
          </w:pPr>
          <w:r w:rsidRPr="003F7CBD">
            <w:rPr>
              <w:lang w:bidi="es-ES"/>
            </w:rPr>
            <w:t>456</w:t>
          </w:r>
        </w:p>
      </w:docPartBody>
    </w:docPart>
    <w:docPart>
      <w:docPartPr>
        <w:name w:val="CC4222E3868B4C3FA5C30C58943F7B42"/>
        <w:category>
          <w:name w:val="General"/>
          <w:gallery w:val="placeholder"/>
        </w:category>
        <w:types>
          <w:type w:val="bbPlcHdr"/>
        </w:types>
        <w:behaviors>
          <w:behavior w:val="content"/>
        </w:behaviors>
        <w:guid w:val="{AB2FFEA2-F136-46B8-A8FA-1B6574F0C43C}"/>
      </w:docPartPr>
      <w:docPartBody>
        <w:p w:rsidR="00000000" w:rsidRDefault="00D61C3F">
          <w:pPr>
            <w:pStyle w:val="CC4222E3868B4C3FA5C30C58943F7B42"/>
          </w:pPr>
          <w:r w:rsidRPr="003F7CBD">
            <w:rPr>
              <w:lang w:bidi="es-ES"/>
            </w:rPr>
            <w:t>Encabezado de fila</w:t>
          </w:r>
        </w:p>
      </w:docPartBody>
    </w:docPart>
    <w:docPart>
      <w:docPartPr>
        <w:name w:val="E87A867F31294A2E9BFA3FEC35AC1CE2"/>
        <w:category>
          <w:name w:val="General"/>
          <w:gallery w:val="placeholder"/>
        </w:category>
        <w:types>
          <w:type w:val="bbPlcHdr"/>
        </w:types>
        <w:behaviors>
          <w:behavior w:val="content"/>
        </w:behaviors>
        <w:guid w:val="{97A1255F-45E1-4D0B-B08E-7782F160011B}"/>
      </w:docPartPr>
      <w:docPartBody>
        <w:p w:rsidR="00000000" w:rsidRDefault="00D61C3F">
          <w:pPr>
            <w:pStyle w:val="E87A867F31294A2E9BFA3FEC35AC1CE2"/>
          </w:pPr>
          <w:r w:rsidRPr="003F7CBD">
            <w:rPr>
              <w:lang w:bidi="es-ES"/>
            </w:rPr>
            <w:t>789</w:t>
          </w:r>
        </w:p>
      </w:docPartBody>
    </w:docPart>
    <w:docPart>
      <w:docPartPr>
        <w:name w:val="06A8B27D74E14F53B5A714240E21901F"/>
        <w:category>
          <w:name w:val="General"/>
          <w:gallery w:val="placeholder"/>
        </w:category>
        <w:types>
          <w:type w:val="bbPlcHdr"/>
        </w:types>
        <w:behaviors>
          <w:behavior w:val="content"/>
        </w:behaviors>
        <w:guid w:val="{01FCB5A5-E03D-4129-8633-245B5E811E19}"/>
      </w:docPartPr>
      <w:docPartBody>
        <w:p w:rsidR="00000000" w:rsidRDefault="00D61C3F">
          <w:pPr>
            <w:pStyle w:val="06A8B27D74E14F53B5A714240E21901F"/>
          </w:pPr>
          <w:r w:rsidRPr="003F7CBD">
            <w:rPr>
              <w:lang w:bidi="es-ES"/>
            </w:rPr>
            <w:t>789</w:t>
          </w:r>
        </w:p>
      </w:docPartBody>
    </w:docPart>
    <w:docPart>
      <w:docPartPr>
        <w:name w:val="81373EF9B55E46569D8309E0FACE5BB1"/>
        <w:category>
          <w:name w:val="General"/>
          <w:gallery w:val="placeholder"/>
        </w:category>
        <w:types>
          <w:type w:val="bbPlcHdr"/>
        </w:types>
        <w:behaviors>
          <w:behavior w:val="content"/>
        </w:behaviors>
        <w:guid w:val="{534D3460-F49E-4474-A152-28043B733619}"/>
      </w:docPartPr>
      <w:docPartBody>
        <w:p w:rsidR="00000000" w:rsidRDefault="00D61C3F">
          <w:pPr>
            <w:pStyle w:val="81373EF9B55E46569D8309E0FACE5BB1"/>
          </w:pPr>
          <w:r w:rsidRPr="003F7CBD">
            <w:rPr>
              <w:lang w:bidi="es-ES"/>
            </w:rPr>
            <w:t>789</w:t>
          </w:r>
        </w:p>
      </w:docPartBody>
    </w:docPart>
    <w:docPart>
      <w:docPartPr>
        <w:name w:val="D4315CF54DDD4F948C2B33DA549D4F72"/>
        <w:category>
          <w:name w:val="General"/>
          <w:gallery w:val="placeholder"/>
        </w:category>
        <w:types>
          <w:type w:val="bbPlcHdr"/>
        </w:types>
        <w:behaviors>
          <w:behavior w:val="content"/>
        </w:behaviors>
        <w:guid w:val="{C7A02758-36A1-4476-9BAC-C41DC29C444E}"/>
      </w:docPartPr>
      <w:docPartBody>
        <w:p w:rsidR="00000000" w:rsidRDefault="00D61C3F">
          <w:pPr>
            <w:pStyle w:val="D4315CF54DDD4F948C2B33DA549D4F72"/>
          </w:pPr>
          <w:r w:rsidRPr="003F7CBD">
            <w:rPr>
              <w:lang w:bidi="es-ES"/>
            </w:rPr>
            <w:t>789</w:t>
          </w:r>
        </w:p>
      </w:docPartBody>
    </w:docPart>
    <w:docPart>
      <w:docPartPr>
        <w:name w:val="91386FE290274C8EA0DD89BABFF4A565"/>
        <w:category>
          <w:name w:val="General"/>
          <w:gallery w:val="placeholder"/>
        </w:category>
        <w:types>
          <w:type w:val="bbPlcHdr"/>
        </w:types>
        <w:behaviors>
          <w:behavior w:val="content"/>
        </w:behaviors>
        <w:guid w:val="{FBE315C5-171D-455A-9D7C-40B1945819A7}"/>
      </w:docPartPr>
      <w:docPartBody>
        <w:p w:rsidR="00000000" w:rsidRDefault="00D61C3F">
          <w:pPr>
            <w:pStyle w:val="91386FE290274C8EA0DD89BABFF4A565"/>
          </w:pPr>
          <w:r>
            <w:rPr>
              <w:lang w:bidi="es-ES"/>
            </w:rPr>
            <w:t xml:space="preserve">Coloque todas las tablas del documento en una sección de tablas, después de las referencias (y, si </w:t>
          </w:r>
          <w:r>
            <w:rPr>
              <w:lang w:bidi="es-ES"/>
            </w:rPr>
            <w:t>corresponde, después de las notas al pie). Use una página nueva para cada tabla e incluya un número de tabla y un título de tabla para cada una, como se muestra en esta página. Todo el texto explicativo aparece en una nota de tabla después de la tabla, com</w:t>
          </w:r>
          <w:r>
            <w:rPr>
              <w:lang w:bidi="es-ES"/>
            </w:rPr>
            <w:t>o en esta. Use el estilo de tabla o ilustración, disponible en la galería de estilos de la pestaña Inicio, para agregar el espaciado entre la tabla y la nota. Las tablas en el formato de APA pueden usar un interlineado de una línea o de 1,5 líneas. Incluya</w:t>
          </w:r>
          <w:r>
            <w:rPr>
              <w:lang w:bidi="es-ES"/>
            </w:rPr>
            <w:t xml:space="preserve"> un título para cada fila o columna, incluso si el contenido parece obvio. Se configuró un estilo de tabla para esta plantilla que cumple con las normas del estilo APA. Para insertar una tabla, seleccione la pestaña Insertar y haga clic en Tabla.</w:t>
          </w:r>
        </w:p>
      </w:docPartBody>
    </w:docPart>
    <w:docPart>
      <w:docPartPr>
        <w:name w:val="410D6AC9DC904BF0B92F7AB638BE2AD4"/>
        <w:category>
          <w:name w:val="General"/>
          <w:gallery w:val="placeholder"/>
        </w:category>
        <w:types>
          <w:type w:val="bbPlcHdr"/>
        </w:types>
        <w:behaviors>
          <w:behavior w:val="content"/>
        </w:behaviors>
        <w:guid w:val="{26BA6783-3E1A-435B-BFD2-6704B9312034}"/>
      </w:docPartPr>
      <w:docPartBody>
        <w:p w:rsidR="00000000" w:rsidRDefault="00D61C3F">
          <w:pPr>
            <w:pStyle w:val="410D6AC9DC904BF0B92F7AB638BE2AD4"/>
          </w:pPr>
          <w:r>
            <w:rPr>
              <w:lang w:bidi="es-ES"/>
            </w:rPr>
            <w:t>Incluya t</w:t>
          </w:r>
          <w:r>
            <w:rPr>
              <w:lang w:bidi="es-ES"/>
            </w:rPr>
            <w:t xml:space="preserve">odas las ilustraciones en su propia sección, después de las referencias (y, si corresponde, después de las notas al pie y las tablas). Incluya un título numerado para cada ilustración. Use el estilo de tabla o ilustración para agregar fácilmente espaciado </w:t>
          </w:r>
          <w:r>
            <w:rPr>
              <w:lang w:bidi="es-ES"/>
            </w:rPr>
            <w:t>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3F"/>
    <w:rsid w:val="00D61C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val="es-ES" w:eastAsia="ja-JP"/>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val="es-ES" w:eastAsia="ja-JP"/>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9B0EC2EAC0D4281B103A520002A3505">
    <w:name w:val="49B0EC2EAC0D4281B103A520002A3505"/>
  </w:style>
  <w:style w:type="paragraph" w:customStyle="1" w:styleId="AB05B65DB319402884D2D257802219F7">
    <w:name w:val="AB05B65DB319402884D2D257802219F7"/>
  </w:style>
  <w:style w:type="paragraph" w:customStyle="1" w:styleId="7723F96FA0AC44678CC3423B280CE8E6">
    <w:name w:val="7723F96FA0AC44678CC3423B280CE8E6"/>
  </w:style>
  <w:style w:type="paragraph" w:customStyle="1" w:styleId="5424D33ADB2C4587AF0BA08EBAD29F98">
    <w:name w:val="5424D33ADB2C4587AF0BA08EBAD29F98"/>
  </w:style>
  <w:style w:type="character" w:styleId="nfasis">
    <w:name w:val="Emphasis"/>
    <w:basedOn w:val="Fuentedeprrafopredeter"/>
    <w:uiPriority w:val="4"/>
    <w:qFormat/>
    <w:rPr>
      <w:i/>
      <w:iCs/>
    </w:rPr>
  </w:style>
  <w:style w:type="paragraph" w:customStyle="1" w:styleId="CD47E00AF8F44A8F9DCB215840EAD540">
    <w:name w:val="CD47E00AF8F44A8F9DCB215840EAD540"/>
  </w:style>
  <w:style w:type="paragraph" w:customStyle="1" w:styleId="3EF287BB39144B9282C3D6B71E7A1FEB">
    <w:name w:val="3EF287BB39144B9282C3D6B71E7A1FEB"/>
  </w:style>
  <w:style w:type="paragraph" w:customStyle="1" w:styleId="48A922E233154EC5B01DC60D31A96618">
    <w:name w:val="48A922E233154EC5B01DC60D31A96618"/>
  </w:style>
  <w:style w:type="paragraph" w:customStyle="1" w:styleId="439213EF645B403CABA93C28A95A3889">
    <w:name w:val="439213EF645B403CABA93C28A95A3889"/>
  </w:style>
  <w:style w:type="paragraph" w:customStyle="1" w:styleId="F373A1A6819443289F093B31FA96A8C4">
    <w:name w:val="F373A1A6819443289F093B31FA96A8C4"/>
  </w:style>
  <w:style w:type="paragraph" w:customStyle="1" w:styleId="997B2D300B77484F9F1E2BB1A60A3142">
    <w:name w:val="997B2D300B77484F9F1E2BB1A60A3142"/>
  </w:style>
  <w:style w:type="character" w:styleId="Refdenotaalpie">
    <w:name w:val="footnote reference"/>
    <w:basedOn w:val="Fuentedeprrafopredeter"/>
    <w:uiPriority w:val="99"/>
    <w:qFormat/>
    <w:rPr>
      <w:vertAlign w:val="superscript"/>
    </w:rPr>
  </w:style>
  <w:style w:type="paragraph" w:customStyle="1" w:styleId="5E58DFD8C8404D3AA9E447EBC01DA569">
    <w:name w:val="5E58DFD8C8404D3AA9E447EBC01DA569"/>
  </w:style>
  <w:style w:type="paragraph" w:customStyle="1" w:styleId="E058D554C926483A9CCEC01331D7D23E">
    <w:name w:val="E058D554C926483A9CCEC01331D7D23E"/>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sz w:val="24"/>
      <w:szCs w:val="24"/>
      <w:lang w:val="es-ES" w:eastAsia="ja-JP"/>
    </w:rPr>
  </w:style>
  <w:style w:type="paragraph" w:customStyle="1" w:styleId="518FBB97DCDD434F96C4E89714172519">
    <w:name w:val="518FBB97DCDD434F96C4E89714172519"/>
  </w:style>
  <w:style w:type="paragraph" w:customStyle="1" w:styleId="226DF8151CDC4EB0A8DEE44CD33DCF94">
    <w:name w:val="226DF8151CDC4EB0A8DEE44CD33DCF94"/>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sz w:val="24"/>
      <w:szCs w:val="24"/>
      <w:lang w:val="es-ES" w:eastAsia="ja-JP"/>
    </w:rPr>
  </w:style>
  <w:style w:type="paragraph" w:customStyle="1" w:styleId="E1F036E50F60427FA18BE8A9202797DB">
    <w:name w:val="E1F036E50F60427FA18BE8A9202797DB"/>
  </w:style>
  <w:style w:type="paragraph" w:customStyle="1" w:styleId="051290021E684E8AAB6E8498B9B9B5FC">
    <w:name w:val="051290021E684E8AAB6E8498B9B9B5FC"/>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sz w:val="24"/>
      <w:szCs w:val="24"/>
      <w:lang w:val="es-ES" w:eastAsia="ja-JP"/>
    </w:rPr>
  </w:style>
  <w:style w:type="paragraph" w:customStyle="1" w:styleId="825AFA4AB46447958A29F7E21C0AD667">
    <w:name w:val="825AFA4AB46447958A29F7E21C0AD667"/>
  </w:style>
  <w:style w:type="paragraph" w:customStyle="1" w:styleId="7A26DFA15EE74417AB29171A73DA8AB2">
    <w:name w:val="7A26DFA15EE74417AB29171A73DA8AB2"/>
  </w:style>
  <w:style w:type="paragraph" w:customStyle="1" w:styleId="B381AF5DD7E54AD8B27614A7F92B514C">
    <w:name w:val="B381AF5DD7E54AD8B27614A7F92B514C"/>
  </w:style>
  <w:style w:type="paragraph" w:customStyle="1" w:styleId="2D1F41C4BE1241638E06949EA68C1EA5">
    <w:name w:val="2D1F41C4BE1241638E06949EA68C1EA5"/>
  </w:style>
  <w:style w:type="paragraph" w:customStyle="1" w:styleId="C19902370C6F49709BF761DEE73C6A59">
    <w:name w:val="C19902370C6F49709BF761DEE73C6A59"/>
  </w:style>
  <w:style w:type="paragraph" w:customStyle="1" w:styleId="2CBE19088101492193972F788C42DA5A">
    <w:name w:val="2CBE19088101492193972F788C42DA5A"/>
  </w:style>
  <w:style w:type="paragraph" w:customStyle="1" w:styleId="94313C9A2A534E3BA7FB5389450DF0C2">
    <w:name w:val="94313C9A2A534E3BA7FB5389450DF0C2"/>
  </w:style>
  <w:style w:type="paragraph" w:customStyle="1" w:styleId="2E8AD392DC514658BD2A635C4B6EC0AE">
    <w:name w:val="2E8AD392DC514658BD2A635C4B6EC0AE"/>
  </w:style>
  <w:style w:type="paragraph" w:customStyle="1" w:styleId="8FB359F6A7F4483FB89C4E00C3D054B7">
    <w:name w:val="8FB359F6A7F4483FB89C4E00C3D054B7"/>
  </w:style>
  <w:style w:type="paragraph" w:customStyle="1" w:styleId="8E4BD60A88654C589274F064DDA4C9DD">
    <w:name w:val="8E4BD60A88654C589274F064DDA4C9DD"/>
  </w:style>
  <w:style w:type="paragraph" w:customStyle="1" w:styleId="AB200350010B457E8D3B3FF605A839C3">
    <w:name w:val="AB200350010B457E8D3B3FF605A839C3"/>
  </w:style>
  <w:style w:type="paragraph" w:customStyle="1" w:styleId="57DB2D1812A14C6B965729AF32E0E4B1">
    <w:name w:val="57DB2D1812A14C6B965729AF32E0E4B1"/>
  </w:style>
  <w:style w:type="paragraph" w:customStyle="1" w:styleId="4EEA51559B1146A98879117477A841B4">
    <w:name w:val="4EEA51559B1146A98879117477A841B4"/>
  </w:style>
  <w:style w:type="paragraph" w:customStyle="1" w:styleId="79E26911325F442789EBA65DACCBC661">
    <w:name w:val="79E26911325F442789EBA65DACCBC661"/>
  </w:style>
  <w:style w:type="paragraph" w:customStyle="1" w:styleId="86AECADC52BB48AFA0F6D992C4C3863E">
    <w:name w:val="86AECADC52BB48AFA0F6D992C4C3863E"/>
  </w:style>
  <w:style w:type="paragraph" w:customStyle="1" w:styleId="8F33D78CD9114B078124B5A379E7D2E7">
    <w:name w:val="8F33D78CD9114B078124B5A379E7D2E7"/>
  </w:style>
  <w:style w:type="paragraph" w:customStyle="1" w:styleId="3330CE69B54049EF9FEFBC896E27308A">
    <w:name w:val="3330CE69B54049EF9FEFBC896E27308A"/>
  </w:style>
  <w:style w:type="paragraph" w:customStyle="1" w:styleId="617B3096F71648AD80BCB0F7025C7F25">
    <w:name w:val="617B3096F71648AD80BCB0F7025C7F25"/>
  </w:style>
  <w:style w:type="paragraph" w:customStyle="1" w:styleId="A07383958BC6431AB2E0A422C650D327">
    <w:name w:val="A07383958BC6431AB2E0A422C650D327"/>
  </w:style>
  <w:style w:type="paragraph" w:customStyle="1" w:styleId="982662D6D4594A2E888F3C20D8C903F3">
    <w:name w:val="982662D6D4594A2E888F3C20D8C903F3"/>
  </w:style>
  <w:style w:type="paragraph" w:customStyle="1" w:styleId="BCC1D89F487F45E694D9A56380A68359">
    <w:name w:val="BCC1D89F487F45E694D9A56380A68359"/>
  </w:style>
  <w:style w:type="paragraph" w:customStyle="1" w:styleId="317FA17110F440DCA6A54DCC51B277FF">
    <w:name w:val="317FA17110F440DCA6A54DCC51B277FF"/>
  </w:style>
  <w:style w:type="paragraph" w:customStyle="1" w:styleId="F175D3C7F08A43B68F720B4A9BB067DB">
    <w:name w:val="F175D3C7F08A43B68F720B4A9BB067DB"/>
  </w:style>
  <w:style w:type="paragraph" w:customStyle="1" w:styleId="02E0E538302E4DE6A74DC82DDEDB65D9">
    <w:name w:val="02E0E538302E4DE6A74DC82DDEDB65D9"/>
  </w:style>
  <w:style w:type="paragraph" w:customStyle="1" w:styleId="EECFD5E230B64DC0950B382247DD3F79">
    <w:name w:val="EECFD5E230B64DC0950B382247DD3F79"/>
  </w:style>
  <w:style w:type="paragraph" w:customStyle="1" w:styleId="90F0F10AA37440418B92EA5C3F065D95">
    <w:name w:val="90F0F10AA37440418B92EA5C3F065D95"/>
  </w:style>
  <w:style w:type="paragraph" w:customStyle="1" w:styleId="77F0254C9FE44DE8968D613B2E956315">
    <w:name w:val="77F0254C9FE44DE8968D613B2E956315"/>
  </w:style>
  <w:style w:type="paragraph" w:customStyle="1" w:styleId="853AB86C8DBC49B4B35A0EC37BD9EDE8">
    <w:name w:val="853AB86C8DBC49B4B35A0EC37BD9EDE8"/>
  </w:style>
  <w:style w:type="paragraph" w:customStyle="1" w:styleId="19F83B2916BF4C9691DA7ABB8F8C666E">
    <w:name w:val="19F83B2916BF4C9691DA7ABB8F8C666E"/>
  </w:style>
  <w:style w:type="paragraph" w:customStyle="1" w:styleId="AE0277B7329A401483F0FCE561E2AF7A">
    <w:name w:val="AE0277B7329A401483F0FCE561E2AF7A"/>
  </w:style>
  <w:style w:type="paragraph" w:customStyle="1" w:styleId="4F2EB25CA29F462CAEB77E4A91719278">
    <w:name w:val="4F2EB25CA29F462CAEB77E4A91719278"/>
  </w:style>
  <w:style w:type="paragraph" w:customStyle="1" w:styleId="752E49EBC7164B9A80C7C70C06092825">
    <w:name w:val="752E49EBC7164B9A80C7C70C06092825"/>
  </w:style>
  <w:style w:type="paragraph" w:customStyle="1" w:styleId="C668E25AEB824D54A32828B8A3588005">
    <w:name w:val="C668E25AEB824D54A32828B8A3588005"/>
  </w:style>
  <w:style w:type="paragraph" w:customStyle="1" w:styleId="79239D7AFB264C65A19B8055E6930229">
    <w:name w:val="79239D7AFB264C65A19B8055E6930229"/>
  </w:style>
  <w:style w:type="paragraph" w:customStyle="1" w:styleId="D58B479D5D834DD3AF75C0EC3FDAD141">
    <w:name w:val="D58B479D5D834DD3AF75C0EC3FDAD141"/>
  </w:style>
  <w:style w:type="paragraph" w:customStyle="1" w:styleId="2B8A11414D12457E80428823A8E23DFF">
    <w:name w:val="2B8A11414D12457E80428823A8E23DFF"/>
  </w:style>
  <w:style w:type="paragraph" w:customStyle="1" w:styleId="8EC2F898D710493D97F93DF92525FFD6">
    <w:name w:val="8EC2F898D710493D97F93DF92525FFD6"/>
  </w:style>
  <w:style w:type="paragraph" w:customStyle="1" w:styleId="CC4222E3868B4C3FA5C30C58943F7B42">
    <w:name w:val="CC4222E3868B4C3FA5C30C58943F7B42"/>
  </w:style>
  <w:style w:type="paragraph" w:customStyle="1" w:styleId="E87A867F31294A2E9BFA3FEC35AC1CE2">
    <w:name w:val="E87A867F31294A2E9BFA3FEC35AC1CE2"/>
  </w:style>
  <w:style w:type="paragraph" w:customStyle="1" w:styleId="06A8B27D74E14F53B5A714240E21901F">
    <w:name w:val="06A8B27D74E14F53B5A714240E21901F"/>
  </w:style>
  <w:style w:type="paragraph" w:customStyle="1" w:styleId="81373EF9B55E46569D8309E0FACE5BB1">
    <w:name w:val="81373EF9B55E46569D8309E0FACE5BB1"/>
  </w:style>
  <w:style w:type="paragraph" w:customStyle="1" w:styleId="D4315CF54DDD4F948C2B33DA549D4F72">
    <w:name w:val="D4315CF54DDD4F948C2B33DA549D4F72"/>
  </w:style>
  <w:style w:type="paragraph" w:customStyle="1" w:styleId="91386FE290274C8EA0DD89BABFF4A565">
    <w:name w:val="91386FE290274C8EA0DD89BABFF4A565"/>
  </w:style>
  <w:style w:type="paragraph" w:customStyle="1" w:styleId="410D6AC9DC904BF0B92F7AB638BE2AD4">
    <w:name w:val="410D6AC9DC904BF0B92F7AB638BE2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w:rsidRDefault="00F078D7"&gt;&lt;w:r w:rsidRPr="00F078D7"&gt;&lt;w:t&gt;Recolección Y Aprovechamiento De Residuos De Café Para La&lt;/w:t&gt;&lt;/w:r&gt;&lt;w:r&gt;&lt;w:t xml:space="preserve"&gt; &lt;/w:t&gt;&lt;/w:r&gt;&lt;w:r w:rsidRPr="00F078D7"&gt;&lt;w:t&gt;Elaboración De Asfalto&lt;/w:t&gt;&lt;/w:r&gt;&lt;/w:p&gt;&lt;w:sectPr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w:val="es-ES"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w:styleId="Fuentedeprrafopredeter"&gt;&lt;w:name w:val="Default Paragraph Font"/&gt;&lt;w:uiPriority w:val="1"/&gt;&lt;w:semiHidden/&gt;&lt;w:unhideWhenUsed/&gt;&lt;/w:style&gt;&lt;w:style w:type="table" w:default="1" w:styleId="Tablanormal"&gt;&lt;w:name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w:styleId="Sinlista"&gt;&lt;w:name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73</TotalTime>
  <Pages>6</Pages>
  <Words>662</Words>
  <Characters>3644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Angel Arellano</cp:lastModifiedBy>
  <cp:revision>1</cp:revision>
  <dcterms:created xsi:type="dcterms:W3CDTF">2022-03-23T21:25:00Z</dcterms:created>
  <dcterms:modified xsi:type="dcterms:W3CDTF">2022-03-23T22:38:00Z</dcterms:modified>
</cp:coreProperties>
</file>